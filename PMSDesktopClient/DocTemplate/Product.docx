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DD8" w:rsidRDefault="0046756C">
      <w:pPr>
        <w:pStyle w:val="a3"/>
        <w:spacing w:before="0" w:after="0"/>
      </w:pPr>
      <w:r>
        <w:rPr>
          <w:rFonts w:hint="eastAsia"/>
        </w:rPr>
        <w:t>产品</w:t>
      </w:r>
      <w:r>
        <w:t>报告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51"/>
        <w:gridCol w:w="9131"/>
      </w:tblGrid>
      <w:tr w:rsidR="00427DD8">
        <w:tc>
          <w:tcPr>
            <w:tcW w:w="5000" w:type="pct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27DD8" w:rsidRDefault="0046756C">
            <w:pPr>
              <w:pStyle w:val="1"/>
            </w:pPr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 w:rsidR="00427DD8">
        <w:tc>
          <w:tcPr>
            <w:tcW w:w="726" w:type="pct"/>
            <w:tcBorders>
              <w:top w:val="single" w:sz="12" w:space="0" w:color="auto"/>
            </w:tcBorders>
            <w:vAlign w:val="center"/>
          </w:tcPr>
          <w:p w:rsidR="00427DD8" w:rsidRDefault="0046756C"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4274" w:type="pct"/>
            <w:tcBorders>
              <w:top w:val="single" w:sz="12" w:space="0" w:color="auto"/>
            </w:tcBorders>
          </w:tcPr>
          <w:p w:rsidR="00427DD8" w:rsidRDefault="00F74636">
            <w:r>
              <w:rPr>
                <w:rFonts w:hint="eastAsia"/>
              </w:rPr>
              <w:t>[Composition</w:t>
            </w:r>
            <w:r w:rsidR="0046756C">
              <w:rPr>
                <w:rFonts w:hint="eastAsia"/>
              </w:rPr>
              <w:t>]</w:t>
            </w:r>
            <w:r w:rsidR="0046756C">
              <w:t>(at%)</w:t>
            </w:r>
          </w:p>
        </w:tc>
      </w:tr>
      <w:tr w:rsidR="00427DD8">
        <w:tc>
          <w:tcPr>
            <w:tcW w:w="726" w:type="pct"/>
            <w:vAlign w:val="center"/>
          </w:tcPr>
          <w:p w:rsidR="00427DD8" w:rsidRDefault="0046756C">
            <w:pPr>
              <w:jc w:val="center"/>
            </w:pPr>
            <w:r>
              <w:rPr>
                <w:rFonts w:hint="eastAsia"/>
              </w:rPr>
              <w:t>客户公司</w:t>
            </w:r>
          </w:p>
        </w:tc>
        <w:tc>
          <w:tcPr>
            <w:tcW w:w="4274" w:type="pct"/>
          </w:tcPr>
          <w:p w:rsidR="00427DD8" w:rsidRDefault="0046756C">
            <w:r>
              <w:rPr>
                <w:rFonts w:hint="eastAsia"/>
              </w:rPr>
              <w:t>[Customer]</w:t>
            </w:r>
          </w:p>
        </w:tc>
      </w:tr>
      <w:tr w:rsidR="00427DD8">
        <w:tc>
          <w:tcPr>
            <w:tcW w:w="726" w:type="pct"/>
            <w:vAlign w:val="center"/>
          </w:tcPr>
          <w:p w:rsidR="00427DD8" w:rsidRDefault="0046756C">
            <w:pPr>
              <w:jc w:val="center"/>
            </w:pPr>
            <w:r>
              <w:rPr>
                <w:rFonts w:hint="eastAsia"/>
              </w:rPr>
              <w:t>订单批号</w:t>
            </w:r>
          </w:p>
        </w:tc>
        <w:tc>
          <w:tcPr>
            <w:tcW w:w="4274" w:type="pct"/>
          </w:tcPr>
          <w:p w:rsidR="00427DD8" w:rsidRDefault="0046756C">
            <w:r>
              <w:rPr>
                <w:rFonts w:hint="eastAsia"/>
              </w:rPr>
              <w:t>[PO]</w:t>
            </w:r>
          </w:p>
        </w:tc>
      </w:tr>
      <w:tr w:rsidR="00427DD8">
        <w:tc>
          <w:tcPr>
            <w:tcW w:w="726" w:type="pct"/>
            <w:tcBorders>
              <w:bottom w:val="single" w:sz="4" w:space="0" w:color="000000" w:themeColor="text1"/>
            </w:tcBorders>
            <w:vAlign w:val="center"/>
          </w:tcPr>
          <w:p w:rsidR="00427DD8" w:rsidRDefault="0046756C">
            <w:pPr>
              <w:jc w:val="center"/>
            </w:pPr>
            <w:r>
              <w:rPr>
                <w:rFonts w:hint="eastAsia"/>
              </w:rPr>
              <w:t>要求尺寸</w:t>
            </w:r>
          </w:p>
        </w:tc>
        <w:tc>
          <w:tcPr>
            <w:tcW w:w="4274" w:type="pct"/>
            <w:tcBorders>
              <w:bottom w:val="single" w:sz="4" w:space="0" w:color="000000" w:themeColor="text1"/>
            </w:tcBorders>
          </w:tcPr>
          <w:p w:rsidR="00427DD8" w:rsidRDefault="0046756C">
            <w:pPr>
              <w:jc w:val="left"/>
            </w:pPr>
            <w:r>
              <w:rPr>
                <w:rFonts w:hint="eastAsia"/>
              </w:rPr>
              <w:t>[</w:t>
            </w:r>
            <w:r w:rsidR="00562D26">
              <w:rPr>
                <w:rFonts w:hint="eastAsia"/>
              </w:rPr>
              <w:t>Dimension</w:t>
            </w:r>
            <w:bookmarkStart w:id="0" w:name="_GoBack"/>
            <w:bookmarkEnd w:id="0"/>
            <w:r>
              <w:rPr>
                <w:rFonts w:hint="eastAsia"/>
              </w:rPr>
              <w:t>]</w:t>
            </w:r>
          </w:p>
        </w:tc>
      </w:tr>
      <w:tr w:rsidR="00427DD8">
        <w:tc>
          <w:tcPr>
            <w:tcW w:w="726" w:type="pct"/>
            <w:tcBorders>
              <w:bottom w:val="single" w:sz="4" w:space="0" w:color="auto"/>
            </w:tcBorders>
            <w:vAlign w:val="center"/>
          </w:tcPr>
          <w:p w:rsidR="00427DD8" w:rsidRDefault="0046756C">
            <w:pPr>
              <w:jc w:val="center"/>
            </w:pPr>
            <w:r>
              <w:rPr>
                <w:rFonts w:hint="eastAsia"/>
              </w:rPr>
              <w:t>报告日期</w:t>
            </w:r>
          </w:p>
        </w:tc>
        <w:tc>
          <w:tcPr>
            <w:tcW w:w="4274" w:type="pct"/>
            <w:tcBorders>
              <w:bottom w:val="single" w:sz="4" w:space="0" w:color="auto"/>
            </w:tcBorders>
          </w:tcPr>
          <w:p w:rsidR="00427DD8" w:rsidRDefault="00F74636">
            <w:r>
              <w:rPr>
                <w:rFonts w:hint="eastAsia"/>
              </w:rPr>
              <w:t>[CreateTime</w:t>
            </w:r>
            <w:r w:rsidR="0046756C">
              <w:rPr>
                <w:rFonts w:hint="eastAsia"/>
              </w:rPr>
              <w:t>]</w:t>
            </w:r>
          </w:p>
        </w:tc>
      </w:tr>
      <w:tr w:rsidR="00427DD8"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27DD8" w:rsidRDefault="00427DD8"/>
        </w:tc>
      </w:tr>
      <w:tr w:rsidR="00427DD8">
        <w:tc>
          <w:tcPr>
            <w:tcW w:w="5000" w:type="pct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27DD8" w:rsidRDefault="0046756C">
            <w:pPr>
              <w:pStyle w:val="1"/>
              <w:rPr>
                <w:color w:val="0000FF"/>
                <w:sz w:val="40"/>
              </w:rPr>
            </w:pPr>
            <w:r>
              <w:rPr>
                <w:rFonts w:hint="eastAsia"/>
              </w:rPr>
              <w:t>检测结果</w:t>
            </w:r>
          </w:p>
        </w:tc>
      </w:tr>
      <w:tr w:rsidR="00427DD8">
        <w:tc>
          <w:tcPr>
            <w:tcW w:w="726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427DD8" w:rsidRDefault="0046756C">
            <w:pPr>
              <w:jc w:val="center"/>
              <w:rPr>
                <w:u w:val="single"/>
              </w:rPr>
            </w:pPr>
            <w:r>
              <w:rPr>
                <w:rFonts w:hint="eastAsia"/>
              </w:rPr>
              <w:t>产品编号</w:t>
            </w:r>
          </w:p>
        </w:tc>
        <w:tc>
          <w:tcPr>
            <w:tcW w:w="4274" w:type="pct"/>
            <w:tcBorders>
              <w:top w:val="single" w:sz="12" w:space="0" w:color="auto"/>
              <w:bottom w:val="single" w:sz="4" w:space="0" w:color="auto"/>
            </w:tcBorders>
          </w:tcPr>
          <w:p w:rsidR="00427DD8" w:rsidRDefault="0046756C">
            <w:r>
              <w:rPr>
                <w:rFonts w:hint="eastAsia"/>
              </w:rPr>
              <w:t>[</w:t>
            </w:r>
            <w:r w:rsidR="00C3359B">
              <w:t>ProductID</w:t>
            </w:r>
            <w:r>
              <w:rPr>
                <w:rFonts w:hint="eastAsia"/>
              </w:rPr>
              <w:t>]</w:t>
            </w:r>
          </w:p>
        </w:tc>
      </w:tr>
      <w:tr w:rsidR="00427DD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:rsidR="00427DD8" w:rsidRDefault="00427DD8">
            <w:pPr>
              <w:jc w:val="left"/>
            </w:pPr>
          </w:p>
          <w:p w:rsidR="00427DD8" w:rsidRDefault="00427DD8">
            <w:pPr>
              <w:jc w:val="left"/>
            </w:pPr>
          </w:p>
          <w:p w:rsidR="00427DD8" w:rsidRDefault="0046756C">
            <w:pPr>
              <w:jc w:val="left"/>
            </w:pPr>
            <w:r>
              <w:rPr>
                <w:rFonts w:hint="eastAsia"/>
              </w:rPr>
              <w:t>测试结果存在偏差，仅供参考</w:t>
            </w:r>
          </w:p>
        </w:tc>
      </w:tr>
      <w:tr w:rsidR="00427DD8">
        <w:tc>
          <w:tcPr>
            <w:tcW w:w="726" w:type="pct"/>
            <w:vAlign w:val="center"/>
          </w:tcPr>
          <w:p w:rsidR="00427DD8" w:rsidRDefault="0046756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靶材重量</w:t>
            </w:r>
          </w:p>
        </w:tc>
        <w:tc>
          <w:tcPr>
            <w:tcW w:w="4274" w:type="pct"/>
          </w:tcPr>
          <w:p w:rsidR="00427DD8" w:rsidRDefault="0046756C">
            <w:r>
              <w:t>[Weight]g</w:t>
            </w:r>
          </w:p>
        </w:tc>
      </w:tr>
      <w:tr w:rsidR="00427DD8">
        <w:tc>
          <w:tcPr>
            <w:tcW w:w="726" w:type="pct"/>
            <w:vAlign w:val="center"/>
          </w:tcPr>
          <w:p w:rsidR="00427DD8" w:rsidRDefault="0046756C">
            <w:pPr>
              <w:jc w:val="center"/>
            </w:pPr>
            <w:r>
              <w:rPr>
                <w:rFonts w:hint="eastAsia"/>
              </w:rPr>
              <w:t>靶材密度</w:t>
            </w:r>
          </w:p>
        </w:tc>
        <w:tc>
          <w:tcPr>
            <w:tcW w:w="4274" w:type="pct"/>
          </w:tcPr>
          <w:p w:rsidR="00427DD8" w:rsidRDefault="0046756C">
            <w:r>
              <w:t>[Density]g/cm3</w:t>
            </w:r>
          </w:p>
        </w:tc>
      </w:tr>
      <w:tr w:rsidR="00427DD8">
        <w:tc>
          <w:tcPr>
            <w:tcW w:w="726" w:type="pct"/>
            <w:vAlign w:val="center"/>
          </w:tcPr>
          <w:p w:rsidR="00427DD8" w:rsidRDefault="0046756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电阻率值</w:t>
            </w:r>
          </w:p>
        </w:tc>
        <w:tc>
          <w:tcPr>
            <w:tcW w:w="4274" w:type="pct"/>
          </w:tcPr>
          <w:p w:rsidR="00427DD8" w:rsidRDefault="0046756C">
            <w:r>
              <w:rPr>
                <w:rFonts w:ascii="宋体" w:eastAsia="宋体" w:hAnsi="宋体" w:hint="eastAsia"/>
              </w:rPr>
              <w:t>[</w:t>
            </w:r>
            <w:r>
              <w:rPr>
                <w:rFonts w:ascii="宋体" w:eastAsia="宋体" w:hAnsi="宋体"/>
              </w:rPr>
              <w:t>Resistance</w:t>
            </w:r>
            <w:r>
              <w:rPr>
                <w:rFonts w:ascii="宋体" w:eastAsia="宋体" w:hAnsi="宋体" w:hint="eastAsia"/>
              </w:rPr>
              <w:t>]Ω</w:t>
            </w:r>
            <w:r>
              <w:t>cm</w:t>
            </w:r>
          </w:p>
        </w:tc>
      </w:tr>
      <w:tr w:rsidR="00427DD8">
        <w:tc>
          <w:tcPr>
            <w:tcW w:w="5000" w:type="pct"/>
            <w:gridSpan w:val="2"/>
          </w:tcPr>
          <w:p w:rsidR="00427DD8" w:rsidRDefault="00427DD8"/>
        </w:tc>
      </w:tr>
      <w:tr w:rsidR="00427DD8">
        <w:tc>
          <w:tcPr>
            <w:tcW w:w="726" w:type="pct"/>
            <w:vAlign w:val="center"/>
          </w:tcPr>
          <w:p w:rsidR="00427DD8" w:rsidRDefault="0046756C">
            <w:pPr>
              <w:jc w:val="center"/>
            </w:pPr>
            <w:r>
              <w:rPr>
                <w:rFonts w:hint="eastAsia"/>
              </w:rPr>
              <w:t>实际尺寸</w:t>
            </w:r>
          </w:p>
        </w:tc>
        <w:tc>
          <w:tcPr>
            <w:tcW w:w="4274" w:type="pct"/>
            <w:vAlign w:val="center"/>
          </w:tcPr>
          <w:p w:rsidR="00427DD8" w:rsidRDefault="0046756C">
            <w:r>
              <w:rPr>
                <w:rFonts w:hint="eastAsia"/>
              </w:rPr>
              <w:t>[</w:t>
            </w:r>
            <w:r>
              <w:t>Dimension</w:t>
            </w:r>
            <w:r w:rsidR="00D30E03">
              <w:t>Actual</w:t>
            </w:r>
            <w:r>
              <w:rPr>
                <w:rFonts w:hint="eastAsia"/>
              </w:rPr>
              <w:t>]</w:t>
            </w:r>
          </w:p>
        </w:tc>
      </w:tr>
      <w:tr w:rsidR="00427DD8">
        <w:trPr>
          <w:trHeight w:val="1181"/>
        </w:trPr>
        <w:tc>
          <w:tcPr>
            <w:tcW w:w="726" w:type="pct"/>
            <w:vAlign w:val="center"/>
          </w:tcPr>
          <w:p w:rsidR="00427DD8" w:rsidRDefault="0046756C">
            <w:pPr>
              <w:jc w:val="center"/>
            </w:pPr>
            <w:r>
              <w:rPr>
                <w:rFonts w:hint="eastAsia"/>
              </w:rPr>
              <w:t>外观情况</w:t>
            </w:r>
          </w:p>
        </w:tc>
        <w:tc>
          <w:tcPr>
            <w:tcW w:w="4274" w:type="pct"/>
          </w:tcPr>
          <w:p w:rsidR="00427DD8" w:rsidRDefault="0046756C">
            <w:r>
              <w:rPr>
                <w:rFonts w:hint="eastAsia"/>
              </w:rPr>
              <w:t>[Remark]</w:t>
            </w:r>
          </w:p>
        </w:tc>
      </w:tr>
    </w:tbl>
    <w:p w:rsidR="00427DD8" w:rsidRDefault="00427DD8"/>
    <w:sectPr w:rsidR="00427DD8">
      <w:headerReference w:type="default" r:id="rId6"/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238" w:rsidRDefault="00C65238">
      <w:r>
        <w:separator/>
      </w:r>
    </w:p>
  </w:endnote>
  <w:endnote w:type="continuationSeparator" w:id="0">
    <w:p w:rsidR="00C65238" w:rsidRDefault="00C65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0321780"/>
      <w:docPartObj>
        <w:docPartGallery w:val="Page Numbers (Bottom of Page)"/>
        <w:docPartUnique/>
      </w:docPartObj>
    </w:sdtPr>
    <w:sdtEndPr/>
    <w:sdtContent>
      <w:p w:rsidR="00427DD8" w:rsidRDefault="00C65238">
        <w:pPr>
          <w:pStyle w:val="a7"/>
        </w:pPr>
        <w:r>
          <w:rPr>
            <w:noProof/>
          </w:rPr>
          <w:pict>
            <v:group id="Group 10" o:spid="_x0000_s2049" style="position:absolute;margin-left:0;margin-top:0;width:33pt;height:25.35pt;z-index:251659264;mso-position-horizontal:center;mso-position-horizontal-relative:margin;mso-position-vertical:center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" o:allowincell="f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88" o:spid="_x0000_s2055" type="#_x0000_t4" style="position:absolute;left:1793;top:14550;width:536;height:5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4kzMIA&#10;AADbAAAADwAAAGRycy9kb3ducmV2LnhtbERPTWvCQBC9F/wPywi91U1qKyV1FREKUtuDUeh1yE6T&#10;YHY2Zsck/vtuodDbPN7nLNeja1RPXag9G0hnCSjiwtuaSwOn49vDC6ggyBYbz2TgRgHWq8ndEjPr&#10;Bz5Qn0upYgiHDA1UIm2mdSgqchhmviWO3LfvHEqEXalth0MMd41+TJKFdlhzbKiwpW1FxTm/OgMf&#10;+zk/p/O2fx8kl6+ytk+X46cx99Nx8wpKaJR/8Z97Z+P8FH5/iQfo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3iTMwgAAANsAAAAPAAAAAAAAAAAAAAAAAJgCAABkcnMvZG93&#10;bnJldi54bWxQSwUGAAAAAAQABAD1AAAAhwMAAAAA&#10;" filled="f" strokecolor="#a5a5a5"/>
              <v:rect id="Rectangle 89" o:spid="_x0000_s2054" style="position:absolute;left:1848;top:14616;width:427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6xwsEA&#10;AADbAAAADwAAAGRycy9kb3ducmV2LnhtbERPTYvCMBC9L/gfwgje1lQPIl2jiCB4cdXqYb0NzdiU&#10;NpPSZG3115uFBW/zeJ+zWPW2FndqfelYwWScgCDOnS65UHA5bz/nIHxA1lg7JgUP8rBaDj4WmGrX&#10;8YnuWShEDGGfogITQpNK6XNDFv3YNcSRu7nWYoiwLaRusYvhtpbTJJlJiyXHBoMNbQzlVfZrFRx/&#10;Dl12rbzG8lLVh+e32T/nvVKjYb/+AhGoD2/xv3un4/wp/P0S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+scLBAAAA2wAAAA8AAAAAAAAAAAAAAAAAmAIAAGRycy9kb3du&#10;cmV2LnhtbFBLBQYAAAAABAAEAPUAAACGAwAAAAA=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2053" type="#_x0000_t202" style="position:absolute;left:1731;top:14639;width:660;height:3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swosIA&#10;AADbAAAADwAAAGRycy9kb3ducmV2LnhtbERPyWrDMBC9B/oPYgq9hFpOA6F1ooQSKO0pEMeHHifW&#10;2BaxRsZSvfx9VSjkNo+3zu4w2VYM1HvjWMEqSUEQl04brhUUl4/nVxA+IGtsHZOCmTwc9g+LHWba&#10;jXymIQ+1iCHsM1TQhNBlUvqyIYs+cR1x5CrXWwwR9rXUPY4x3LbyJU030qLh2NBgR8eGylv+YxUs&#10;327XE1bfn0OYjyuzMWk3zIVST4/T+xZEoCncxf/uLx3nr+Hvl3iA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zCiwgAAANsAAAAPAAAAAAAAAAAAAAAAAJgCAABkcnMvZG93&#10;bnJldi54bWxQSwUGAAAAAAQABAD1AAAAhwMAAAAA&#10;" filled="f" stroked="f">
                <v:textbox inset="0,2.16pt,0,0">
                  <w:txbxContent>
                    <w:p w:rsidR="00427DD8" w:rsidRDefault="0046756C">
                      <w:pPr>
                        <w:jc w:val="center"/>
                        <w:rPr>
                          <w:color w:val="323E4F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sz w:val="22"/>
                        </w:rP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rPr>
                          <w:sz w:val="22"/>
                        </w:rPr>
                        <w:fldChar w:fldCharType="separate"/>
                      </w:r>
                      <w:r w:rsidR="00562D26" w:rsidRPr="00562D26">
                        <w:rPr>
                          <w:noProof/>
                          <w:color w:val="323E4F" w:themeColor="text2" w:themeShade="BF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noProof/>
                          <w:color w:val="323E4F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91" o:spid="_x0000_s2050" style="position:absolute;left:1775;top:14647;width:571;height:314" coordorigin="1705,14935" coordsize="682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<v:shape id="AutoShape 92" o:spid="_x0000_s2052" style="position:absolute;left:1782;top:14858;width:375;height:530;rotation:-90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oiLMMA&#10;AADbAAAADwAAAGRycy9kb3ducmV2LnhtbERPTWvCQBC9F/wPywi91Y0tLSa6ilYsBb0Y9eBtyI6b&#10;YHY2zW5j+u/dQqG3ebzPmS16W4uOWl85VjAeJSCIC6crNgqOh83TBIQPyBprx6Tghzws5oOHGWba&#10;3XhPXR6MiCHsM1RQhtBkUvqiJIt+5BriyF1cazFE2BqpW7zFcFvL5yR5kxYrjg0lNvReUnHNv62C&#10;rw+TnI463eWrl2tqNuf1tlutlXoc9sspiEB9+Bf/uT91nP8Kv7/EA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oiLMMAAADbAAAADwAAAAAAAAAAAAAAAACYAgAAZHJzL2Rv&#10;d25yZXYueG1sUEsFBgAAAAAEAAQA9QAAAIgDAAAAAA==&#10;" adj="0,,0" path="m,l5400,21600r10800,l21600,,,xe" filled="f" strokecolor="#a5a5a5">
                  <v:stroke joinstyle="miter"/>
                  <v:formulas/>
                  <v:path o:connecttype="custom" o:connectlocs="6,7;3,13;1,7;3,0" o:connectangles="0,0,0,0" textboxrect="4493,4483,17107,17117"/>
                </v:shape>
                <v:shape id="AutoShape 93" o:spid="_x0000_s2051" style="position:absolute;left:1934;top:14858;width:375;height:530;rotation:-90;flip:x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TzlcAA&#10;AADbAAAADwAAAGRycy9kb3ducmV2LnhtbERPTYvCMBC9L/gfwgje1tQFRapRpLri1bqXvQ3N2Aab&#10;SUmirfvrNwsL3ubxPme9HWwrHuSDcaxgNs1AEFdOG64VfF0+35cgQkTW2DomBU8KsN2M3taYa9fz&#10;mR5lrEUK4ZCjgibGLpcyVA1ZDFPXESfu6rzFmKCvpfbYp3Dbyo8sW0iLhlNDgx0VDVW38m4VdLPT&#10;0Bf+u5gf2329PP+Uh4MxSk3Gw24FItIQX+J/90mn+Qv4+yUd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fTzlcAAAADbAAAADwAAAAAAAAAAAAAAAACYAgAAZHJzL2Rvd25y&#10;ZXYueG1sUEsFBgAAAAAEAAQA9QAAAIUDAAAAAA==&#10;" adj="0,,0" path="m,l5400,21600r10800,l21600,,,xe" filled="f" strokecolor="#a5a5a5">
                  <v:stroke joinstyle="miter"/>
                  <v:formulas/>
                  <v:path o:connecttype="custom" o:connectlocs="6,7;3,13;1,7;3,0" o:connectangles="0,0,0,0" textboxrect="4493,4483,17107,17117"/>
                </v:shape>
              </v:group>
              <w10:wrap anchorx="margin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238" w:rsidRDefault="00C65238">
      <w:r>
        <w:separator/>
      </w:r>
    </w:p>
  </w:footnote>
  <w:footnote w:type="continuationSeparator" w:id="0">
    <w:p w:rsidR="00C65238" w:rsidRDefault="00C65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DD8" w:rsidRDefault="0046756C">
    <w:pPr>
      <w:pStyle w:val="a5"/>
      <w:pBdr>
        <w:bottom w:val="none" w:sz="0" w:space="0" w:color="auto"/>
      </w:pBdr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-66675</wp:posOffset>
          </wp:positionH>
          <wp:positionV relativeFrom="line">
            <wp:posOffset>-235585</wp:posOffset>
          </wp:positionV>
          <wp:extent cx="1504950" cy="438150"/>
          <wp:effectExtent l="19050" t="0" r="0" b="0"/>
          <wp:wrapNone/>
          <wp:docPr id="1" name="Picture 2" descr="D:\公司文件\公司文件杂乱先\MyWorks\常用图片\条纹字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公司文件\公司文件杂乱先\MyWorks\常用图片\条纹字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7DD8"/>
    <w:rsid w:val="00427DD8"/>
    <w:rsid w:val="0046756C"/>
    <w:rsid w:val="00562D26"/>
    <w:rsid w:val="00C3359B"/>
    <w:rsid w:val="00C65238"/>
    <w:rsid w:val="00D30E03"/>
    <w:rsid w:val="00F746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4E94348"/>
  <w15:docId w15:val="{5EDBD597-246E-42C9-935D-E561A48F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left"/>
      <w:outlineLvl w:val="0"/>
    </w:pPr>
    <w:rPr>
      <w:rFonts w:eastAsia="黑体"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="黑体" w:hAnsiTheme="majorHAnsi" w:cstheme="majorBidi"/>
      <w:bCs/>
      <w:color w:val="FF0000"/>
      <w:sz w:val="52"/>
      <w:szCs w:val="32"/>
    </w:rPr>
  </w:style>
  <w:style w:type="character" w:customStyle="1" w:styleId="a4">
    <w:name w:val="标题 字符"/>
    <w:basedOn w:val="a0"/>
    <w:link w:val="a3"/>
    <w:uiPriority w:val="10"/>
    <w:rPr>
      <w:rFonts w:asciiTheme="majorHAnsi" w:eastAsia="黑体" w:hAnsiTheme="majorHAnsi" w:cstheme="majorBidi"/>
      <w:bCs/>
      <w:color w:val="FF0000"/>
      <w:sz w:val="52"/>
      <w:szCs w:val="32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Balloon Text"/>
    <w:basedOn w:val="a"/>
    <w:link w:val="ab"/>
    <w:uiPriority w:val="99"/>
    <w:semiHidden/>
    <w:unhideWhenUsed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eastAsia="黑体"/>
      <w:bCs/>
      <w:kern w:val="44"/>
      <w:sz w:val="32"/>
      <w:szCs w:val="44"/>
    </w:rPr>
  </w:style>
  <w:style w:type="character" w:styleId="ac">
    <w:name w:val="Placeholder Text"/>
    <w:basedOn w:val="a0"/>
    <w:uiPriority w:val="99"/>
    <w:semiHidden/>
    <w:rPr>
      <w:color w:val="808080"/>
    </w:rPr>
  </w:style>
  <w:style w:type="paragraph" w:styleId="ad">
    <w:name w:val="No Spacing"/>
    <w:uiPriority w:val="1"/>
    <w:qFormat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7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&#20135;&#21697;&#20837;&#24211;&#25152;&#38656;&#25968;&#25454;\&#20020;&#26102;&#23384;&#25918;&#30340;&#25253;&#21578;\&#20135;&#21697;&#25253;&#21578;-&#27169;&#26495;1601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产品报告-模板160101.dotx</Template>
  <TotalTime>25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cdpmi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CDPMI</dc:creator>
  <dc:description>xs.zhou</dc:description>
  <cp:lastModifiedBy>xs zhou</cp:lastModifiedBy>
  <cp:revision>68</cp:revision>
  <cp:lastPrinted>2015-08-03T10:39:00Z</cp:lastPrinted>
  <dcterms:created xsi:type="dcterms:W3CDTF">2016-04-11T02:01:00Z</dcterms:created>
  <dcterms:modified xsi:type="dcterms:W3CDTF">2017-01-10T15:19:00Z</dcterms:modified>
</cp:coreProperties>
</file>