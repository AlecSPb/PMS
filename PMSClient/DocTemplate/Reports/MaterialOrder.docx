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1798"/>
        <w:gridCol w:w="1799"/>
        <w:gridCol w:w="642"/>
        <w:gridCol w:w="739"/>
        <w:gridCol w:w="276"/>
        <w:gridCol w:w="143"/>
        <w:gridCol w:w="227"/>
        <w:gridCol w:w="737"/>
        <w:gridCol w:w="93"/>
        <w:gridCol w:w="743"/>
        <w:gridCol w:w="2521"/>
        <w:gridCol w:w="186"/>
        <w:gridCol w:w="855"/>
        <w:gridCol w:w="41"/>
      </w:tblGrid>
      <w:tr w:rsidR="00333B91" w:rsidTr="002123C8">
        <w:trPr>
          <w:gridAfter w:val="1"/>
          <w:wAfter w:w="19" w:type="pct"/>
          <w:trHeight w:hRule="exact" w:val="2160"/>
        </w:trPr>
        <w:tc>
          <w:tcPr>
            <w:tcW w:w="2305" w:type="pct"/>
            <w:gridSpan w:val="4"/>
          </w:tcPr>
          <w:p w:rsidR="00C806CE" w:rsidRDefault="00BF1975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06CE" w:rsidRP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C806CE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3129DF" w:rsidRDefault="00C806CE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C806CE" w:rsidRDefault="004D3CDC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="00C806CE"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cdpmi@pioneer-</w:t>
            </w:r>
            <w:r w:rsidR="00C806CE">
              <w:rPr>
                <w:caps w:val="0"/>
                <w:noProof/>
              </w:rPr>
              <w:t>materials.com</w:t>
            </w:r>
          </w:p>
        </w:tc>
        <w:tc>
          <w:tcPr>
            <w:tcW w:w="640" w:type="pct"/>
            <w:gridSpan w:val="4"/>
          </w:tcPr>
          <w:p w:rsidR="00333B91" w:rsidRDefault="00333B91" w:rsidP="003129DF">
            <w:pPr>
              <w:pStyle w:val="CompanyName"/>
              <w:ind w:left="0"/>
              <w:rPr>
                <w:sz w:val="28"/>
                <w:lang w:val="en-AU"/>
              </w:rPr>
            </w:pPr>
          </w:p>
          <w:p w:rsidR="003129DF" w:rsidRDefault="003129DF">
            <w:pPr>
              <w:pStyle w:val="CompanyName"/>
              <w:rPr>
                <w:sz w:val="20"/>
                <w:lang w:val="en-AU"/>
              </w:rPr>
            </w:pPr>
          </w:p>
          <w:p w:rsidR="00333B91" w:rsidRDefault="00333B91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  <w:p w:rsidR="003129DF" w:rsidRDefault="003129DF" w:rsidP="003129DF"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2036" w:type="pct"/>
            <w:gridSpan w:val="5"/>
          </w:tcPr>
          <w:p w:rsidR="00333B91" w:rsidRDefault="00333B91"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 w:rsidR="00333B91" w:rsidRDefault="00333B91" w:rsidP="003129DF"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 w:rsidR="00333B91" w:rsidRDefault="003F0677">
            <w:pPr>
              <w:pStyle w:val="DatesNotes"/>
              <w:rPr>
                <w:sz w:val="32"/>
              </w:rPr>
            </w:pPr>
            <w:r>
              <w:rPr>
                <w:sz w:val="32"/>
              </w:rPr>
              <w:t>#</w:t>
            </w:r>
            <w:r w:rsidR="002020DA">
              <w:rPr>
                <w:rFonts w:hint="eastAsia"/>
                <w:sz w:val="32"/>
              </w:rPr>
              <w:t>[</w:t>
            </w:r>
            <w:r w:rsidR="002020DA">
              <w:rPr>
                <w:sz w:val="32"/>
              </w:rPr>
              <w:t>OrderPO</w:t>
            </w:r>
            <w:r w:rsidR="002020DA">
              <w:rPr>
                <w:rFonts w:hint="eastAsia"/>
                <w:sz w:val="32"/>
              </w:rPr>
              <w:t>]</w:t>
            </w:r>
          </w:p>
          <w:p w:rsidR="00333B91" w:rsidRDefault="00333B91">
            <w:pPr>
              <w:pStyle w:val="DatesNotes"/>
              <w:jc w:val="right"/>
              <w:rPr>
                <w:lang w:val="en-AU"/>
              </w:rPr>
            </w:pPr>
          </w:p>
        </w:tc>
      </w:tr>
      <w:tr w:rsidR="00333B91" w:rsidTr="002123C8">
        <w:trPr>
          <w:gridAfter w:val="3"/>
          <w:wAfter w:w="501" w:type="pct"/>
          <w:trHeight w:val="270"/>
        </w:trPr>
        <w:tc>
          <w:tcPr>
            <w:tcW w:w="2604" w:type="pct"/>
            <w:gridSpan w:val="7"/>
          </w:tcPr>
          <w:p w:rsidR="00333B91" w:rsidRDefault="00333B91">
            <w:pPr>
              <w:pStyle w:val="DatesNotes"/>
            </w:pPr>
            <w:r>
              <w:t>Vendor:</w:t>
            </w:r>
          </w:p>
        </w:tc>
        <w:tc>
          <w:tcPr>
            <w:tcW w:w="384" w:type="pct"/>
            <w:gridSpan w:val="2"/>
          </w:tcPr>
          <w:p w:rsidR="00333B91" w:rsidRDefault="00333B91" w:rsidP="003129DF"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1511" w:type="pct"/>
            <w:gridSpan w:val="2"/>
          </w:tcPr>
          <w:p w:rsidR="00333B91" w:rsidRDefault="00333B91">
            <w:pPr>
              <w:pStyle w:val="DatesNotes"/>
            </w:pPr>
            <w:r>
              <w:t>Ship to Address: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Default="0024661C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24661C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 w:rsidR="0021298D"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24661C" w:rsidRDefault="0024661C" w:rsidP="001A39BC">
            <w:pPr>
              <w:ind w:left="720" w:hanging="720"/>
              <w:rPr>
                <w:lang w:val="en-AU"/>
              </w:rPr>
            </w:pPr>
          </w:p>
        </w:tc>
      </w:tr>
      <w:tr w:rsidR="0024661C" w:rsidRPr="00571305" w:rsidTr="002123C8">
        <w:trPr>
          <w:gridAfter w:val="2"/>
          <w:wAfter w:w="415" w:type="pct"/>
          <w:trHeight w:hRule="exact" w:val="234"/>
        </w:trPr>
        <w:tc>
          <w:tcPr>
            <w:tcW w:w="1963" w:type="pct"/>
            <w:gridSpan w:val="3"/>
          </w:tcPr>
          <w:p w:rsidR="0024661C" w:rsidRDefault="00A8593A" w:rsidP="006B351A"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470" w:type="pct"/>
            <w:gridSpan w:val="2"/>
          </w:tcPr>
          <w:p w:rsidR="0024661C" w:rsidRDefault="0024661C" w:rsidP="003129DF">
            <w:pPr>
              <w:rPr>
                <w:lang w:val="en-AU"/>
              </w:rPr>
            </w:pPr>
          </w:p>
        </w:tc>
        <w:tc>
          <w:tcPr>
            <w:tcW w:w="2152" w:type="pct"/>
            <w:gridSpan w:val="7"/>
          </w:tcPr>
          <w:p w:rsidR="0024661C" w:rsidRPr="00BA4D43" w:rsidRDefault="0024661C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24661C" w:rsidRPr="00571305" w:rsidRDefault="0024661C" w:rsidP="00147C2B"/>
        </w:tc>
      </w:tr>
      <w:tr w:rsidR="00333B91" w:rsidRPr="00147C2B" w:rsidTr="002123C8">
        <w:trPr>
          <w:gridAfter w:val="2"/>
          <w:wAfter w:w="415" w:type="pct"/>
          <w:trHeight w:hRule="exact" w:val="468"/>
        </w:trPr>
        <w:tc>
          <w:tcPr>
            <w:tcW w:w="1963" w:type="pct"/>
            <w:gridSpan w:val="3"/>
          </w:tcPr>
          <w:p w:rsidR="00333B91" w:rsidRDefault="00333B91"/>
          <w:p w:rsidR="00AA54A5" w:rsidRPr="00571305" w:rsidRDefault="00A8593A">
            <w:r>
              <w:t>[SupplierAddress]</w:t>
            </w:r>
          </w:p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Default="00BA4D43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</w:p>
          <w:p w:rsidR="00C806CE" w:rsidRPr="00147C2B" w:rsidRDefault="00C806CE"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</w:p>
        </w:tc>
      </w:tr>
      <w:tr w:rsidR="00333B91" w:rsidRPr="00147C2B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571305" w:rsidRDefault="00333B91"/>
        </w:tc>
        <w:tc>
          <w:tcPr>
            <w:tcW w:w="470" w:type="pct"/>
            <w:gridSpan w:val="2"/>
          </w:tcPr>
          <w:p w:rsidR="00333B91" w:rsidRPr="00571305" w:rsidRDefault="00333B91" w:rsidP="003129DF"/>
        </w:tc>
        <w:tc>
          <w:tcPr>
            <w:tcW w:w="2152" w:type="pct"/>
            <w:gridSpan w:val="7"/>
          </w:tcPr>
          <w:p w:rsidR="00333B91" w:rsidRPr="00147C2B" w:rsidRDefault="00C806CE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  <w:lang w:val="it-IT"/>
              </w:rPr>
              <w:t>传真：</w:t>
            </w:r>
            <w:r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RPr="00ED58D9" w:rsidTr="002123C8">
        <w:trPr>
          <w:gridAfter w:val="2"/>
          <w:wAfter w:w="415" w:type="pct"/>
          <w:trHeight w:hRule="exact" w:val="240"/>
        </w:trPr>
        <w:tc>
          <w:tcPr>
            <w:tcW w:w="1963" w:type="pct"/>
            <w:gridSpan w:val="3"/>
          </w:tcPr>
          <w:p w:rsidR="00333B91" w:rsidRPr="00147C2B" w:rsidRDefault="00333B91">
            <w:pPr>
              <w:rPr>
                <w:lang w:val="it-IT"/>
              </w:rPr>
            </w:pPr>
          </w:p>
        </w:tc>
        <w:tc>
          <w:tcPr>
            <w:tcW w:w="470" w:type="pct"/>
            <w:gridSpan w:val="2"/>
          </w:tcPr>
          <w:p w:rsidR="00333B91" w:rsidRPr="00147C2B" w:rsidRDefault="00333B91" w:rsidP="003129DF">
            <w:pPr>
              <w:rPr>
                <w:lang w:val="it-IT"/>
              </w:rPr>
            </w:pPr>
          </w:p>
        </w:tc>
        <w:tc>
          <w:tcPr>
            <w:tcW w:w="2152" w:type="pct"/>
            <w:gridSpan w:val="7"/>
          </w:tcPr>
          <w:p w:rsidR="00333B91" w:rsidRPr="002020DA" w:rsidRDefault="00FC56C7">
            <w:pPr>
              <w:pStyle w:val="a0"/>
              <w:ind w:left="0"/>
              <w:rPr>
                <w:lang w:val="it-IT"/>
              </w:rPr>
            </w:pPr>
            <w:hyperlink r:id="rId8" w:history="1">
              <w:r w:rsidR="00C806CE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333B91" w:rsidTr="002123C8"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Date</w:t>
            </w:r>
          </w:p>
        </w:tc>
        <w:tc>
          <w:tcPr>
            <w:tcW w:w="83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129DF"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3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ship via</w:t>
            </w:r>
          </w:p>
        </w:tc>
        <w:tc>
          <w:tcPr>
            <w:tcW w:w="1667" w:type="pct"/>
            <w:gridSpan w:val="4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33B91">
            <w:pPr>
              <w:pStyle w:val="ColumnHead"/>
            </w:pPr>
            <w:r>
              <w:t>terms</w:t>
            </w:r>
          </w:p>
        </w:tc>
      </w:tr>
      <w:tr w:rsidR="00333B91" w:rsidTr="002123C8">
        <w:trPr>
          <w:trHeight w:hRule="exact" w:val="384"/>
        </w:trPr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C7091F"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[OrderDate]</w:t>
            </w:r>
          </w:p>
        </w:tc>
        <w:tc>
          <w:tcPr>
            <w:tcW w:w="833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F0D7B">
            <w:pPr>
              <w:pStyle w:val="TableText"/>
              <w:jc w:val="center"/>
              <w:rPr>
                <w:lang w:val="en-AU"/>
              </w:rPr>
            </w:pPr>
            <w:r w:rsidRPr="003F0D7B">
              <w:rPr>
                <w:lang w:val="en-AU"/>
              </w:rPr>
              <w:t>[OrderPO]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90299" w:rsidP="00571305">
            <w:pPr>
              <w:pStyle w:val="TableText"/>
              <w:ind w:left="0"/>
              <w:rPr>
                <w:lang w:val="en-AU"/>
              </w:rPr>
            </w:pPr>
            <w:r>
              <w:t>E</w:t>
            </w:r>
            <w:r w:rsidR="00953057">
              <w:t>mail</w:t>
            </w:r>
          </w:p>
        </w:tc>
        <w:tc>
          <w:tcPr>
            <w:tcW w:w="833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AA1D70" w:rsidP="00AA1D70"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TBD</w:t>
            </w:r>
          </w:p>
        </w:tc>
        <w:tc>
          <w:tcPr>
            <w:tcW w:w="1667" w:type="pct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Default="003E5653">
            <w:pPr>
              <w:pStyle w:val="TableText"/>
              <w:jc w:val="center"/>
            </w:pPr>
            <w:r>
              <w:rPr>
                <w:lang w:val="en-AU"/>
              </w:rPr>
              <w:t>30</w:t>
            </w:r>
            <w:r w:rsidR="00333B91">
              <w:rPr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143"/>
        <w:gridCol w:w="850"/>
        <w:gridCol w:w="1276"/>
        <w:gridCol w:w="4960"/>
        <w:gridCol w:w="1276"/>
        <w:gridCol w:w="1311"/>
      </w:tblGrid>
      <w:tr w:rsidR="00587C30" w:rsidTr="00713229">
        <w:trPr>
          <w:trHeight w:hRule="exact" w:val="468"/>
        </w:trPr>
        <w:tc>
          <w:tcPr>
            <w:tcW w:w="52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item</w:t>
            </w:r>
          </w:p>
        </w:tc>
        <w:tc>
          <w:tcPr>
            <w:tcW w:w="39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8464E9">
            <w:pPr>
              <w:pStyle w:val="ColumnHead"/>
              <w:rPr>
                <w:lang w:val="en-AU"/>
              </w:rPr>
            </w:pPr>
            <w:r w:rsidRPr="00E42DF0">
              <w:rPr>
                <w:rFonts w:hint="eastAsia"/>
                <w:lang w:val="en-AU"/>
              </w:rPr>
              <w:t>q</w:t>
            </w:r>
            <w:r w:rsidR="00E42DF0" w:rsidRPr="00E42DF0">
              <w:rPr>
                <w:lang w:val="en-AU"/>
              </w:rPr>
              <w:t>t</w:t>
            </w:r>
            <w:r w:rsidRPr="00E42DF0">
              <w:rPr>
                <w:lang w:val="en-AU"/>
              </w:rPr>
              <w:t>y</w:t>
            </w:r>
          </w:p>
          <w:p w:rsidR="00333B91" w:rsidRPr="00E42DF0" w:rsidRDefault="00333B91">
            <w:pPr>
              <w:pStyle w:val="ColumnHead"/>
            </w:pP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7E3052">
            <w:pPr>
              <w:pStyle w:val="ColumnHead"/>
              <w:rPr>
                <w:lang w:val="en-AU"/>
              </w:rPr>
            </w:pPr>
            <w:r w:rsidRPr="00E42DF0">
              <w:rPr>
                <w:lang w:val="en-AU"/>
              </w:rPr>
              <w:t>PMI Work Order#</w:t>
            </w:r>
          </w:p>
        </w:tc>
        <w:tc>
          <w:tcPr>
            <w:tcW w:w="2293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Description</w:t>
            </w:r>
          </w:p>
        </w:tc>
        <w:tc>
          <w:tcPr>
            <w:tcW w:w="59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unit price</w:t>
            </w:r>
          </w:p>
        </w:tc>
        <w:tc>
          <w:tcPr>
            <w:tcW w:w="60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B91" w:rsidRPr="00E42DF0" w:rsidRDefault="00333B91">
            <w:pPr>
              <w:pStyle w:val="ColumnHead"/>
            </w:pPr>
            <w:r w:rsidRPr="00E42DF0">
              <w:t>total</w:t>
            </w:r>
          </w:p>
        </w:tc>
      </w:tr>
      <w:tr w:rsidR="00587C30" w:rsidRPr="0054082E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666346" w:rsidRDefault="002E365C" w:rsidP="002E365C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2E365C" w:rsidRPr="009A5961" w:rsidRDefault="002E365C" w:rsidP="002E365C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2E365C" w:rsidRPr="009A5961" w:rsidRDefault="002E365C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666346" w:rsidRDefault="00DC1A48" w:rsidP="00DC1A48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DC1A48" w:rsidRPr="009A5961" w:rsidRDefault="00DC1A48" w:rsidP="00DC1A48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DC1A48" w:rsidRPr="009A5961" w:rsidRDefault="00DC1A48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E5572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666346" w:rsidRDefault="007360ED" w:rsidP="007360ED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7360ED" w:rsidRPr="009A5961" w:rsidRDefault="007360ED" w:rsidP="007360ED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7360ED" w:rsidRPr="009A5961" w:rsidRDefault="007360E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666346" w:rsidRDefault="00844595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844595" w:rsidRPr="009A5961" w:rsidRDefault="00844595" w:rsidP="00844595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844595" w:rsidRPr="009A5961" w:rsidRDefault="00844595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RPr="003E5653" w:rsidTr="00713229">
        <w:trPr>
          <w:trHeight w:val="510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666346" w:rsidRDefault="00DD5DBD" w:rsidP="00844595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DD5DBD" w:rsidRPr="009A5961" w:rsidRDefault="00DD5DBD" w:rsidP="00844595">
            <w:pPr>
              <w:rPr>
                <w:sz w:val="16"/>
                <w:szCs w:val="16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DD5DBD" w:rsidRPr="009A5961" w:rsidRDefault="00DD5DBD" w:rsidP="006539E1">
            <w:pPr>
              <w:jc w:val="center"/>
              <w:rPr>
                <w:sz w:val="16"/>
                <w:szCs w:val="16"/>
              </w:rPr>
            </w:pPr>
          </w:p>
        </w:tc>
      </w:tr>
      <w:tr w:rsidR="00587C30" w:rsidTr="00713229">
        <w:trPr>
          <w:trHeight w:hRule="exact" w:val="981"/>
        </w:trPr>
        <w:tc>
          <w:tcPr>
            <w:tcW w:w="528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4B4EFE">
            <w:pPr>
              <w:pStyle w:val="NonDecimalTableData"/>
              <w:rPr>
                <w:sz w:val="16"/>
                <w:szCs w:val="16"/>
              </w:rPr>
            </w:pPr>
          </w:p>
        </w:tc>
        <w:tc>
          <w:tcPr>
            <w:tcW w:w="393" w:type="pct"/>
            <w:tcBorders>
              <w:left w:val="single" w:sz="6" w:space="0" w:color="auto"/>
              <w:right w:val="single" w:sz="6" w:space="0" w:color="auto"/>
            </w:tcBorders>
          </w:tcPr>
          <w:p w:rsidR="005C1770" w:rsidRPr="00666346" w:rsidRDefault="005C1770" w:rsidP="005C1770">
            <w:pPr>
              <w:pStyle w:val="NonDecimalTableData"/>
              <w:ind w:left="0"/>
              <w:jc w:val="center"/>
              <w:rPr>
                <w:sz w:val="16"/>
                <w:szCs w:val="16"/>
                <w:lang w:val="en-AU"/>
              </w:rPr>
            </w:pP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DC3FAF" w:rsidRDefault="005C1770" w:rsidP="005C1770">
            <w:pPr>
              <w:pStyle w:val="NonDecimalTableData"/>
              <w:jc w:val="center"/>
              <w:rPr>
                <w:sz w:val="16"/>
                <w:szCs w:val="16"/>
              </w:rPr>
            </w:pPr>
          </w:p>
        </w:tc>
        <w:tc>
          <w:tcPr>
            <w:tcW w:w="2293" w:type="pct"/>
            <w:tcBorders>
              <w:right w:val="single" w:sz="6" w:space="0" w:color="auto"/>
            </w:tcBorders>
          </w:tcPr>
          <w:p w:rsidR="005C1770" w:rsidRPr="00DC3FAF" w:rsidRDefault="005B59A1" w:rsidP="005C1770">
            <w:pPr>
              <w:pStyle w:val="TableText"/>
              <w:ind w:left="0"/>
              <w:rPr>
                <w:sz w:val="16"/>
                <w:szCs w:val="16"/>
              </w:rPr>
            </w:pPr>
            <w:r w:rsidRPr="00DC3FAF">
              <w:rPr>
                <w:sz w:val="16"/>
                <w:szCs w:val="16"/>
              </w:rPr>
              <w:t>[Remark]</w:t>
            </w:r>
          </w:p>
        </w:tc>
        <w:tc>
          <w:tcPr>
            <w:tcW w:w="590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right w:val="single" w:sz="6" w:space="0" w:color="auto"/>
            </w:tcBorders>
          </w:tcPr>
          <w:p w:rsidR="005C1770" w:rsidRPr="009A5961" w:rsidRDefault="005C1770" w:rsidP="006539E1">
            <w:pPr>
              <w:pStyle w:val="TableData"/>
              <w:jc w:val="center"/>
              <w:rPr>
                <w:sz w:val="16"/>
                <w:szCs w:val="16"/>
              </w:rPr>
            </w:pPr>
          </w:p>
        </w:tc>
      </w:tr>
      <w:tr w:rsidR="005C1770" w:rsidTr="008219FF">
        <w:trPr>
          <w:trHeight w:hRule="exact" w:val="369"/>
        </w:trPr>
        <w:tc>
          <w:tcPr>
            <w:tcW w:w="4394" w:type="pct"/>
            <w:gridSpan w:val="5"/>
            <w:tcBorders>
              <w:top w:val="single" w:sz="6" w:space="0" w:color="auto"/>
            </w:tcBorders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Sub-total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 w:rsidR="00947A0C">
              <w:rPr>
                <w:rFonts w:cs="Arial" w:hint="eastAsia"/>
                <w:sz w:val="18"/>
                <w:szCs w:val="18"/>
                <w:lang w:val="en-AU"/>
              </w:rPr>
              <w:t>Sub</w:t>
            </w:r>
            <w:r>
              <w:rPr>
                <w:rFonts w:cs="Arial"/>
                <w:sz w:val="18"/>
                <w:szCs w:val="18"/>
                <w:lang w:val="en-AU"/>
              </w:rPr>
              <w:t>TotalMoney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8219FF">
        <w:trPr>
          <w:trHeight w:hRule="exact" w:val="369"/>
        </w:trPr>
        <w:tc>
          <w:tcPr>
            <w:tcW w:w="439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sz w:val="18"/>
                <w:szCs w:val="18"/>
              </w:rPr>
              <w:t>Shipping &amp; handling</w:t>
            </w:r>
          </w:p>
        </w:tc>
        <w:tc>
          <w:tcPr>
            <w:tcW w:w="60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257B3A" w:rsidP="00CA35AE">
            <w:pPr>
              <w:pStyle w:val="TableData"/>
              <w:ind w:right="252"/>
              <w:jc w:val="center"/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 w:hint="eastAsia"/>
                <w:sz w:val="18"/>
                <w:szCs w:val="18"/>
                <w:lang w:val="en-AU"/>
              </w:rPr>
              <w:t>[</w:t>
            </w:r>
            <w:r>
              <w:rPr>
                <w:rFonts w:cs="Arial"/>
                <w:sz w:val="18"/>
                <w:szCs w:val="18"/>
                <w:lang w:val="en-AU"/>
              </w:rPr>
              <w:t>ShipFee</w:t>
            </w:r>
            <w:r>
              <w:rPr>
                <w:rFonts w:cs="Arial" w:hint="eastAsia"/>
                <w:sz w:val="18"/>
                <w:szCs w:val="18"/>
                <w:lang w:val="en-AU"/>
              </w:rPr>
              <w:t>]</w:t>
            </w:r>
          </w:p>
        </w:tc>
      </w:tr>
      <w:tr w:rsidR="005C1770" w:rsidTr="008219FF">
        <w:trPr>
          <w:trHeight w:hRule="exact" w:val="397"/>
        </w:trPr>
        <w:tc>
          <w:tcPr>
            <w:tcW w:w="4394" w:type="pct"/>
            <w:gridSpan w:val="5"/>
          </w:tcPr>
          <w:p w:rsidR="005C1770" w:rsidRPr="001A31A2" w:rsidRDefault="005C1770" w:rsidP="005C1770">
            <w:pPr>
              <w:pStyle w:val="TableText"/>
              <w:jc w:val="right"/>
              <w:rPr>
                <w:rFonts w:cs="Arial"/>
                <w:sz w:val="18"/>
                <w:szCs w:val="18"/>
              </w:rPr>
            </w:pPr>
            <w:r w:rsidRPr="001A31A2">
              <w:rPr>
                <w:rFonts w:cs="Arial"/>
                <w:b/>
                <w:sz w:val="18"/>
                <w:szCs w:val="18"/>
              </w:rPr>
              <w:t>Total</w:t>
            </w:r>
          </w:p>
        </w:tc>
        <w:tc>
          <w:tcPr>
            <w:tcW w:w="60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770" w:rsidRPr="001A31A2" w:rsidRDefault="00E377A3" w:rsidP="00CA35AE">
            <w:pPr>
              <w:pStyle w:val="TableData"/>
              <w:ind w:left="0"/>
              <w:jc w:val="center"/>
              <w:rPr>
                <w:rFonts w:cs="Arial"/>
                <w:b/>
                <w:sz w:val="18"/>
                <w:szCs w:val="18"/>
                <w:lang w:val="en-AU"/>
              </w:rPr>
            </w:pPr>
            <w:r>
              <w:rPr>
                <w:rFonts w:cs="Arial"/>
                <w:b/>
                <w:sz w:val="18"/>
                <w:szCs w:val="18"/>
                <w:lang w:val="en-AU"/>
              </w:rPr>
              <w:t>[</w:t>
            </w:r>
            <w:r>
              <w:rPr>
                <w:rFonts w:cs="Arial" w:hint="eastAsia"/>
                <w:b/>
                <w:sz w:val="18"/>
                <w:szCs w:val="18"/>
                <w:lang w:val="en-AU"/>
              </w:rPr>
              <w:t>TotalMoney</w:t>
            </w:r>
            <w:r>
              <w:rPr>
                <w:rFonts w:cs="Arial"/>
                <w:b/>
                <w:sz w:val="18"/>
                <w:szCs w:val="18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908"/>
        <w:gridCol w:w="369"/>
        <w:gridCol w:w="4523"/>
      </w:tblGrid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4" w:space="0" w:color="auto"/>
            </w:tcBorders>
          </w:tcPr>
          <w:p w:rsidR="00333B91" w:rsidRDefault="00333B91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</w:tcPr>
          <w:p w:rsidR="00333B91" w:rsidRDefault="00586857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 w:rsidR="00333B91">
              <w:rPr>
                <w:lang w:val="en-AU"/>
              </w:rPr>
              <w:t xml:space="preserve">    </w:t>
            </w:r>
            <w:r w:rsidR="00B0669A">
              <w:rPr>
                <w:lang w:val="en-AU"/>
              </w:rPr>
              <w:t>[OrderDate]</w:t>
            </w:r>
          </w:p>
        </w:tc>
      </w:tr>
      <w:tr w:rsidR="00333B91" w:rsidTr="002123C8">
        <w:tc>
          <w:tcPr>
            <w:tcW w:w="2735" w:type="pct"/>
          </w:tcPr>
          <w:p w:rsidR="00333B91" w:rsidRDefault="00333B91">
            <w:pPr>
              <w:pStyle w:val="Legalese"/>
              <w:rPr>
                <w:lang w:val="en-AU"/>
              </w:rPr>
            </w:pPr>
          </w:p>
        </w:tc>
        <w:tc>
          <w:tcPr>
            <w:tcW w:w="171" w:type="pct"/>
          </w:tcPr>
          <w:p w:rsidR="00333B91" w:rsidRDefault="00333B91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094" w:type="pct"/>
            <w:tcBorders>
              <w:top w:val="single" w:sz="6" w:space="0" w:color="auto"/>
            </w:tcBorders>
          </w:tcPr>
          <w:p w:rsidR="00333B91" w:rsidRDefault="00333B91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63F52"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8EE" w:rsidRDefault="003038EE" w:rsidP="00587C30">
      <w:r>
        <w:separator/>
      </w:r>
    </w:p>
  </w:endnote>
  <w:endnote w:type="continuationSeparator" w:id="1">
    <w:p w:rsidR="003038EE" w:rsidRDefault="003038EE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8EE" w:rsidRDefault="003038EE" w:rsidP="00587C30">
      <w:r>
        <w:separator/>
      </w:r>
    </w:p>
  </w:footnote>
  <w:footnote w:type="continuationSeparator" w:id="1">
    <w:p w:rsidR="003038EE" w:rsidRDefault="003038EE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13241"/>
    <w:rsid w:val="00022AEB"/>
    <w:rsid w:val="00025A54"/>
    <w:rsid w:val="000322DF"/>
    <w:rsid w:val="00064C27"/>
    <w:rsid w:val="00067CE3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103C73"/>
    <w:rsid w:val="00110626"/>
    <w:rsid w:val="0012127E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F28D8"/>
    <w:rsid w:val="002020DA"/>
    <w:rsid w:val="002035E5"/>
    <w:rsid w:val="00207237"/>
    <w:rsid w:val="002123C8"/>
    <w:rsid w:val="0021298D"/>
    <w:rsid w:val="002159A4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95F9F"/>
    <w:rsid w:val="003A30F9"/>
    <w:rsid w:val="003B59B0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337EE"/>
    <w:rsid w:val="00434588"/>
    <w:rsid w:val="00436850"/>
    <w:rsid w:val="004600DC"/>
    <w:rsid w:val="00464B95"/>
    <w:rsid w:val="0047499A"/>
    <w:rsid w:val="00475934"/>
    <w:rsid w:val="004923F6"/>
    <w:rsid w:val="00497E4A"/>
    <w:rsid w:val="004A28FD"/>
    <w:rsid w:val="004B4EFE"/>
    <w:rsid w:val="004C310E"/>
    <w:rsid w:val="004C73A0"/>
    <w:rsid w:val="004D3CDC"/>
    <w:rsid w:val="004D4732"/>
    <w:rsid w:val="004D6DF7"/>
    <w:rsid w:val="004D7A01"/>
    <w:rsid w:val="004E145E"/>
    <w:rsid w:val="005061E0"/>
    <w:rsid w:val="0051384A"/>
    <w:rsid w:val="0054082E"/>
    <w:rsid w:val="00544F8C"/>
    <w:rsid w:val="00547731"/>
    <w:rsid w:val="00571305"/>
    <w:rsid w:val="005742F2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649D"/>
    <w:rsid w:val="005E76BC"/>
    <w:rsid w:val="005F143B"/>
    <w:rsid w:val="005F2721"/>
    <w:rsid w:val="005F5F8D"/>
    <w:rsid w:val="00606E41"/>
    <w:rsid w:val="00607CDA"/>
    <w:rsid w:val="00626E1E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E03BB"/>
    <w:rsid w:val="006F0541"/>
    <w:rsid w:val="006F1C40"/>
    <w:rsid w:val="006F4C00"/>
    <w:rsid w:val="006F5D13"/>
    <w:rsid w:val="00713229"/>
    <w:rsid w:val="007165E8"/>
    <w:rsid w:val="00720921"/>
    <w:rsid w:val="007263C3"/>
    <w:rsid w:val="00735E9F"/>
    <w:rsid w:val="007360ED"/>
    <w:rsid w:val="00747A88"/>
    <w:rsid w:val="007503AF"/>
    <w:rsid w:val="00753F45"/>
    <w:rsid w:val="00761219"/>
    <w:rsid w:val="007815B3"/>
    <w:rsid w:val="007936D1"/>
    <w:rsid w:val="007A1C89"/>
    <w:rsid w:val="007A24BD"/>
    <w:rsid w:val="007A3BF1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19FF"/>
    <w:rsid w:val="00822BF4"/>
    <w:rsid w:val="0083455B"/>
    <w:rsid w:val="00844595"/>
    <w:rsid w:val="008457C8"/>
    <w:rsid w:val="008464E9"/>
    <w:rsid w:val="00853398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910E74"/>
    <w:rsid w:val="00925307"/>
    <w:rsid w:val="009300F7"/>
    <w:rsid w:val="00931482"/>
    <w:rsid w:val="009367F8"/>
    <w:rsid w:val="00947A0C"/>
    <w:rsid w:val="00953057"/>
    <w:rsid w:val="0095687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E0A4A"/>
    <w:rsid w:val="009E2739"/>
    <w:rsid w:val="009F33AC"/>
    <w:rsid w:val="009F37A9"/>
    <w:rsid w:val="009F7BD5"/>
    <w:rsid w:val="00A05931"/>
    <w:rsid w:val="00A0719B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C60C3"/>
    <w:rsid w:val="00AC7CFE"/>
    <w:rsid w:val="00AD0324"/>
    <w:rsid w:val="00AE07FE"/>
    <w:rsid w:val="00B0331B"/>
    <w:rsid w:val="00B0669A"/>
    <w:rsid w:val="00B23F9A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4D43"/>
    <w:rsid w:val="00BD1944"/>
    <w:rsid w:val="00BE0B74"/>
    <w:rsid w:val="00BE5160"/>
    <w:rsid w:val="00BE78A5"/>
    <w:rsid w:val="00BF1975"/>
    <w:rsid w:val="00C20180"/>
    <w:rsid w:val="00C508D7"/>
    <w:rsid w:val="00C53AB8"/>
    <w:rsid w:val="00C7091F"/>
    <w:rsid w:val="00C70EBE"/>
    <w:rsid w:val="00C73928"/>
    <w:rsid w:val="00C753A5"/>
    <w:rsid w:val="00C806CE"/>
    <w:rsid w:val="00C83760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C3FAF"/>
    <w:rsid w:val="00DD5DBD"/>
    <w:rsid w:val="00DE2E4E"/>
    <w:rsid w:val="00DE58F9"/>
    <w:rsid w:val="00E0436B"/>
    <w:rsid w:val="00E2090A"/>
    <w:rsid w:val="00E2473D"/>
    <w:rsid w:val="00E30336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79DC"/>
    <w:rsid w:val="00E8669E"/>
    <w:rsid w:val="00EA1E84"/>
    <w:rsid w:val="00EB7936"/>
    <w:rsid w:val="00ED58D9"/>
    <w:rsid w:val="00EE24DC"/>
    <w:rsid w:val="00EF191E"/>
    <w:rsid w:val="00F02599"/>
    <w:rsid w:val="00F06F9D"/>
    <w:rsid w:val="00F15D41"/>
    <w:rsid w:val="00F23719"/>
    <w:rsid w:val="00F27D13"/>
    <w:rsid w:val="00F31A3E"/>
    <w:rsid w:val="00F65AEC"/>
    <w:rsid w:val="00F716CD"/>
    <w:rsid w:val="00F76DA3"/>
    <w:rsid w:val="00F77474"/>
    <w:rsid w:val="00F95A53"/>
    <w:rsid w:val="00FA27F9"/>
    <w:rsid w:val="00FB2A3F"/>
    <w:rsid w:val="00FB651D"/>
    <w:rsid w:val="00FC27B2"/>
    <w:rsid w:val="00FC53DF"/>
    <w:rsid w:val="00FC56C7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867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42</cp:revision>
  <cp:lastPrinted>2015-11-22T18:42:00Z</cp:lastPrinted>
  <dcterms:created xsi:type="dcterms:W3CDTF">2016-04-15T03:50:00Z</dcterms:created>
  <dcterms:modified xsi:type="dcterms:W3CDTF">2017-04-19T08:13:00Z</dcterms:modified>
</cp:coreProperties>
</file>