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DD8" w:rsidRPr="002807E2" w:rsidRDefault="0046756C">
      <w:pPr>
        <w:pStyle w:val="a3"/>
        <w:spacing w:before="0" w:after="0"/>
        <w:rPr>
          <w:rFonts w:ascii="等线" w:eastAsia="等线" w:hAnsi="等线"/>
        </w:rPr>
      </w:pPr>
      <w:r w:rsidRPr="002807E2">
        <w:rPr>
          <w:rFonts w:ascii="等线" w:eastAsia="等线" w:hAnsi="等线" w:hint="eastAsia"/>
        </w:rPr>
        <w:t>产品</w:t>
      </w:r>
      <w:r w:rsidRPr="002807E2">
        <w:rPr>
          <w:rFonts w:ascii="等线" w:eastAsia="等线" w:hAnsi="等线"/>
        </w:rPr>
        <w:t>报告</w:t>
      </w:r>
    </w:p>
    <w:tbl>
      <w:tblPr>
        <w:tblStyle w:val="a6"/>
        <w:tblW w:w="5000" w:type="pct"/>
        <w:tblLook w:val="04A0"/>
      </w:tblPr>
      <w:tblGrid>
        <w:gridCol w:w="1551"/>
        <w:gridCol w:w="9131"/>
      </w:tblGrid>
      <w:tr w:rsidR="00427DD8" w:rsidRPr="002807E2"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27DD8" w:rsidRPr="002807E2" w:rsidRDefault="0046756C">
            <w:pPr>
              <w:pStyle w:val="1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订单</w:t>
            </w:r>
            <w:r w:rsidRPr="002807E2">
              <w:rPr>
                <w:rFonts w:ascii="等线" w:eastAsia="等线" w:hAnsi="等线"/>
              </w:rPr>
              <w:t>信息</w:t>
            </w:r>
          </w:p>
        </w:tc>
      </w:tr>
      <w:tr w:rsidR="00427DD8" w:rsidRPr="002807E2"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 w:rsidR="00427DD8" w:rsidRPr="002807E2" w:rsidRDefault="0046756C">
            <w:pPr>
              <w:jc w:val="center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产品名称</w:t>
            </w:r>
          </w:p>
        </w:tc>
        <w:tc>
          <w:tcPr>
            <w:tcW w:w="4274" w:type="pct"/>
            <w:tcBorders>
              <w:top w:val="single" w:sz="12" w:space="0" w:color="auto"/>
            </w:tcBorders>
          </w:tcPr>
          <w:p w:rsidR="00427DD8" w:rsidRPr="002807E2" w:rsidRDefault="00F74636">
            <w:pPr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[Composition</w:t>
            </w:r>
            <w:r w:rsidR="0046756C" w:rsidRPr="002807E2">
              <w:rPr>
                <w:rFonts w:ascii="等线" w:eastAsia="等线" w:hAnsi="等线" w:hint="eastAsia"/>
              </w:rPr>
              <w:t>]</w:t>
            </w:r>
            <w:r w:rsidR="0046756C" w:rsidRPr="002807E2">
              <w:rPr>
                <w:rFonts w:ascii="等线" w:eastAsia="等线" w:hAnsi="等线"/>
              </w:rPr>
              <w:t>(at%)</w:t>
            </w:r>
          </w:p>
        </w:tc>
      </w:tr>
      <w:tr w:rsidR="00427DD8" w:rsidRPr="002807E2">
        <w:tc>
          <w:tcPr>
            <w:tcW w:w="726" w:type="pct"/>
            <w:vAlign w:val="center"/>
          </w:tcPr>
          <w:p w:rsidR="00427DD8" w:rsidRPr="002807E2" w:rsidRDefault="0046756C">
            <w:pPr>
              <w:jc w:val="center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客户公司</w:t>
            </w:r>
          </w:p>
        </w:tc>
        <w:tc>
          <w:tcPr>
            <w:tcW w:w="4274" w:type="pct"/>
          </w:tcPr>
          <w:p w:rsidR="00427DD8" w:rsidRPr="002807E2" w:rsidRDefault="0046756C">
            <w:pPr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[Customer]</w:t>
            </w:r>
          </w:p>
        </w:tc>
      </w:tr>
      <w:tr w:rsidR="00427DD8" w:rsidRPr="002807E2">
        <w:tc>
          <w:tcPr>
            <w:tcW w:w="726" w:type="pct"/>
            <w:vAlign w:val="center"/>
          </w:tcPr>
          <w:p w:rsidR="00427DD8" w:rsidRPr="002807E2" w:rsidRDefault="0046756C">
            <w:pPr>
              <w:jc w:val="center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订单批号</w:t>
            </w:r>
          </w:p>
        </w:tc>
        <w:tc>
          <w:tcPr>
            <w:tcW w:w="4274" w:type="pct"/>
          </w:tcPr>
          <w:p w:rsidR="00427DD8" w:rsidRPr="002807E2" w:rsidRDefault="0046756C">
            <w:pPr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[PO]</w:t>
            </w:r>
          </w:p>
        </w:tc>
      </w:tr>
      <w:tr w:rsidR="00427DD8" w:rsidRPr="002807E2">
        <w:tc>
          <w:tcPr>
            <w:tcW w:w="726" w:type="pct"/>
            <w:tcBorders>
              <w:bottom w:val="single" w:sz="4" w:space="0" w:color="000000" w:themeColor="text1"/>
            </w:tcBorders>
            <w:vAlign w:val="center"/>
          </w:tcPr>
          <w:p w:rsidR="00427DD8" w:rsidRPr="002807E2" w:rsidRDefault="0046756C">
            <w:pPr>
              <w:jc w:val="center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要求尺寸</w:t>
            </w:r>
          </w:p>
        </w:tc>
        <w:tc>
          <w:tcPr>
            <w:tcW w:w="4274" w:type="pct"/>
            <w:tcBorders>
              <w:bottom w:val="single" w:sz="4" w:space="0" w:color="000000" w:themeColor="text1"/>
            </w:tcBorders>
          </w:tcPr>
          <w:p w:rsidR="00427DD8" w:rsidRPr="002807E2" w:rsidRDefault="0046756C">
            <w:pPr>
              <w:jc w:val="left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[</w:t>
            </w:r>
            <w:r w:rsidR="00562D26" w:rsidRPr="002807E2">
              <w:rPr>
                <w:rFonts w:ascii="等线" w:eastAsia="等线" w:hAnsi="等线" w:hint="eastAsia"/>
              </w:rPr>
              <w:t>Dimension</w:t>
            </w:r>
            <w:bookmarkStart w:id="0" w:name="_GoBack"/>
            <w:bookmarkEnd w:id="0"/>
            <w:r w:rsidRPr="002807E2">
              <w:rPr>
                <w:rFonts w:ascii="等线" w:eastAsia="等线" w:hAnsi="等线" w:hint="eastAsia"/>
              </w:rPr>
              <w:t>]</w:t>
            </w:r>
          </w:p>
        </w:tc>
      </w:tr>
      <w:tr w:rsidR="00427DD8" w:rsidRPr="002807E2"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 w:rsidR="00427DD8" w:rsidRPr="002807E2" w:rsidRDefault="0046756C">
            <w:pPr>
              <w:jc w:val="center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报告日期</w:t>
            </w:r>
          </w:p>
        </w:tc>
        <w:tc>
          <w:tcPr>
            <w:tcW w:w="4274" w:type="pct"/>
            <w:tcBorders>
              <w:bottom w:val="single" w:sz="4" w:space="0" w:color="auto"/>
            </w:tcBorders>
          </w:tcPr>
          <w:p w:rsidR="00427DD8" w:rsidRPr="002807E2" w:rsidRDefault="00F74636">
            <w:pPr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[CreateTime</w:t>
            </w:r>
            <w:r w:rsidR="0046756C" w:rsidRPr="002807E2">
              <w:rPr>
                <w:rFonts w:ascii="等线" w:eastAsia="等线" w:hAnsi="等线" w:hint="eastAsia"/>
              </w:rPr>
              <w:t>]</w:t>
            </w:r>
          </w:p>
        </w:tc>
      </w:tr>
      <w:tr w:rsidR="00427DD8" w:rsidRPr="002807E2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27DD8" w:rsidRPr="002807E2" w:rsidRDefault="00427DD8">
            <w:pPr>
              <w:rPr>
                <w:rFonts w:ascii="等线" w:eastAsia="等线" w:hAnsi="等线"/>
              </w:rPr>
            </w:pPr>
          </w:p>
        </w:tc>
      </w:tr>
      <w:tr w:rsidR="00427DD8" w:rsidRPr="002807E2"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27DD8" w:rsidRPr="002807E2" w:rsidRDefault="0046756C">
            <w:pPr>
              <w:pStyle w:val="1"/>
              <w:rPr>
                <w:rFonts w:ascii="等线" w:eastAsia="等线" w:hAnsi="等线"/>
                <w:color w:val="0000FF"/>
                <w:sz w:val="40"/>
              </w:rPr>
            </w:pPr>
            <w:r w:rsidRPr="002807E2">
              <w:rPr>
                <w:rFonts w:ascii="等线" w:eastAsia="等线" w:hAnsi="等线" w:hint="eastAsia"/>
              </w:rPr>
              <w:t>检测结果</w:t>
            </w:r>
          </w:p>
        </w:tc>
      </w:tr>
      <w:tr w:rsidR="00427DD8" w:rsidRPr="002807E2">
        <w:tc>
          <w:tcPr>
            <w:tcW w:w="72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27DD8" w:rsidRPr="002807E2" w:rsidRDefault="0046756C">
            <w:pPr>
              <w:jc w:val="center"/>
              <w:rPr>
                <w:rFonts w:ascii="等线" w:eastAsia="等线" w:hAnsi="等线"/>
                <w:u w:val="single"/>
              </w:rPr>
            </w:pPr>
            <w:r w:rsidRPr="002807E2">
              <w:rPr>
                <w:rFonts w:ascii="等线" w:eastAsia="等线" w:hAnsi="等线" w:hint="eastAsia"/>
              </w:rPr>
              <w:t>产品编号</w:t>
            </w:r>
          </w:p>
        </w:tc>
        <w:tc>
          <w:tcPr>
            <w:tcW w:w="4274" w:type="pct"/>
            <w:tcBorders>
              <w:top w:val="single" w:sz="12" w:space="0" w:color="auto"/>
              <w:bottom w:val="single" w:sz="4" w:space="0" w:color="auto"/>
            </w:tcBorders>
          </w:tcPr>
          <w:p w:rsidR="00427DD8" w:rsidRPr="002807E2" w:rsidRDefault="0046756C">
            <w:pPr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[</w:t>
            </w:r>
            <w:r w:rsidR="00C3359B" w:rsidRPr="002807E2">
              <w:rPr>
                <w:rFonts w:ascii="等线" w:eastAsia="等线" w:hAnsi="等线"/>
              </w:rPr>
              <w:t>ProductID</w:t>
            </w:r>
            <w:r w:rsidRPr="002807E2">
              <w:rPr>
                <w:rFonts w:ascii="等线" w:eastAsia="等线" w:hAnsi="等线" w:hint="eastAsia"/>
              </w:rPr>
              <w:t>]</w:t>
            </w:r>
          </w:p>
        </w:tc>
      </w:tr>
      <w:tr w:rsidR="00427DD8" w:rsidRPr="002807E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427DD8" w:rsidRPr="002807E2" w:rsidRDefault="00427DD8">
            <w:pPr>
              <w:jc w:val="left"/>
              <w:rPr>
                <w:rFonts w:ascii="等线" w:eastAsia="等线" w:hAnsi="等线"/>
              </w:rPr>
            </w:pPr>
          </w:p>
          <w:p w:rsidR="00427DD8" w:rsidRPr="002807E2" w:rsidRDefault="00427DD8">
            <w:pPr>
              <w:jc w:val="left"/>
              <w:rPr>
                <w:rFonts w:ascii="等线" w:eastAsia="等线" w:hAnsi="等线"/>
              </w:rPr>
            </w:pPr>
          </w:p>
          <w:p w:rsidR="00427DD8" w:rsidRPr="002807E2" w:rsidRDefault="0046756C">
            <w:pPr>
              <w:jc w:val="left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测试结果存在偏差，仅供参考</w:t>
            </w:r>
          </w:p>
        </w:tc>
      </w:tr>
      <w:tr w:rsidR="00427DD8" w:rsidRPr="002807E2">
        <w:tc>
          <w:tcPr>
            <w:tcW w:w="726" w:type="pct"/>
            <w:vAlign w:val="center"/>
          </w:tcPr>
          <w:p w:rsidR="00427DD8" w:rsidRPr="002807E2" w:rsidRDefault="0046756C">
            <w:pPr>
              <w:jc w:val="center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靶材重量</w:t>
            </w:r>
          </w:p>
        </w:tc>
        <w:tc>
          <w:tcPr>
            <w:tcW w:w="4274" w:type="pct"/>
          </w:tcPr>
          <w:p w:rsidR="00427DD8" w:rsidRPr="002807E2" w:rsidRDefault="0046756C">
            <w:pPr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/>
              </w:rPr>
              <w:t>[Weight]g</w:t>
            </w:r>
          </w:p>
        </w:tc>
      </w:tr>
      <w:tr w:rsidR="00427DD8" w:rsidRPr="002807E2">
        <w:tc>
          <w:tcPr>
            <w:tcW w:w="726" w:type="pct"/>
            <w:vAlign w:val="center"/>
          </w:tcPr>
          <w:p w:rsidR="00427DD8" w:rsidRPr="002807E2" w:rsidRDefault="0046756C">
            <w:pPr>
              <w:jc w:val="center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靶材密度</w:t>
            </w:r>
          </w:p>
        </w:tc>
        <w:tc>
          <w:tcPr>
            <w:tcW w:w="4274" w:type="pct"/>
          </w:tcPr>
          <w:p w:rsidR="00427DD8" w:rsidRPr="002807E2" w:rsidRDefault="0046756C">
            <w:pPr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/>
              </w:rPr>
              <w:t>[Density]g/cm3</w:t>
            </w:r>
          </w:p>
        </w:tc>
      </w:tr>
      <w:tr w:rsidR="00427DD8" w:rsidRPr="002807E2">
        <w:tc>
          <w:tcPr>
            <w:tcW w:w="726" w:type="pct"/>
            <w:vAlign w:val="center"/>
          </w:tcPr>
          <w:p w:rsidR="00427DD8" w:rsidRPr="002807E2" w:rsidRDefault="0046756C">
            <w:pPr>
              <w:jc w:val="center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电阻率值</w:t>
            </w:r>
          </w:p>
        </w:tc>
        <w:tc>
          <w:tcPr>
            <w:tcW w:w="4274" w:type="pct"/>
          </w:tcPr>
          <w:p w:rsidR="00427DD8" w:rsidRPr="002807E2" w:rsidRDefault="0046756C">
            <w:pPr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[</w:t>
            </w:r>
            <w:r w:rsidRPr="002807E2">
              <w:rPr>
                <w:rFonts w:ascii="等线" w:eastAsia="等线" w:hAnsi="等线"/>
              </w:rPr>
              <w:t>Resistance</w:t>
            </w:r>
            <w:r w:rsidRPr="002807E2">
              <w:rPr>
                <w:rFonts w:ascii="等线" w:eastAsia="等线" w:hAnsi="等线" w:hint="eastAsia"/>
              </w:rPr>
              <w:t>]Ω</w:t>
            </w:r>
            <w:r w:rsidRPr="002807E2">
              <w:rPr>
                <w:rFonts w:ascii="等线" w:eastAsia="等线" w:hAnsi="等线"/>
              </w:rPr>
              <w:t>cm</w:t>
            </w:r>
          </w:p>
        </w:tc>
      </w:tr>
      <w:tr w:rsidR="00427DD8" w:rsidRPr="002807E2">
        <w:tc>
          <w:tcPr>
            <w:tcW w:w="5000" w:type="pct"/>
            <w:gridSpan w:val="2"/>
          </w:tcPr>
          <w:p w:rsidR="00427DD8" w:rsidRPr="002807E2" w:rsidRDefault="00427DD8">
            <w:pPr>
              <w:rPr>
                <w:rFonts w:ascii="等线" w:eastAsia="等线" w:hAnsi="等线"/>
              </w:rPr>
            </w:pPr>
          </w:p>
        </w:tc>
      </w:tr>
      <w:tr w:rsidR="00427DD8" w:rsidRPr="002807E2">
        <w:tc>
          <w:tcPr>
            <w:tcW w:w="726" w:type="pct"/>
            <w:vAlign w:val="center"/>
          </w:tcPr>
          <w:p w:rsidR="00427DD8" w:rsidRPr="002807E2" w:rsidRDefault="0046756C">
            <w:pPr>
              <w:jc w:val="center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实际尺寸</w:t>
            </w:r>
          </w:p>
        </w:tc>
        <w:tc>
          <w:tcPr>
            <w:tcW w:w="4274" w:type="pct"/>
            <w:vAlign w:val="center"/>
          </w:tcPr>
          <w:p w:rsidR="00427DD8" w:rsidRPr="002807E2" w:rsidRDefault="0046756C">
            <w:pPr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[</w:t>
            </w:r>
            <w:r w:rsidRPr="002807E2">
              <w:rPr>
                <w:rFonts w:ascii="等线" w:eastAsia="等线" w:hAnsi="等线"/>
              </w:rPr>
              <w:t>Dimension</w:t>
            </w:r>
            <w:r w:rsidR="00D30E03" w:rsidRPr="002807E2">
              <w:rPr>
                <w:rFonts w:ascii="等线" w:eastAsia="等线" w:hAnsi="等线"/>
              </w:rPr>
              <w:t>Actual</w:t>
            </w:r>
            <w:r w:rsidRPr="002807E2">
              <w:rPr>
                <w:rFonts w:ascii="等线" w:eastAsia="等线" w:hAnsi="等线" w:hint="eastAsia"/>
              </w:rPr>
              <w:t>]</w:t>
            </w:r>
          </w:p>
        </w:tc>
      </w:tr>
      <w:tr w:rsidR="00427DD8" w:rsidRPr="002807E2">
        <w:trPr>
          <w:trHeight w:val="1181"/>
        </w:trPr>
        <w:tc>
          <w:tcPr>
            <w:tcW w:w="726" w:type="pct"/>
            <w:vAlign w:val="center"/>
          </w:tcPr>
          <w:p w:rsidR="00427DD8" w:rsidRPr="002807E2" w:rsidRDefault="0046756C">
            <w:pPr>
              <w:jc w:val="center"/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外观情况</w:t>
            </w:r>
          </w:p>
        </w:tc>
        <w:tc>
          <w:tcPr>
            <w:tcW w:w="4274" w:type="pct"/>
          </w:tcPr>
          <w:p w:rsidR="00427DD8" w:rsidRPr="002807E2" w:rsidRDefault="0046756C">
            <w:pPr>
              <w:rPr>
                <w:rFonts w:ascii="等线" w:eastAsia="等线" w:hAnsi="等线"/>
              </w:rPr>
            </w:pPr>
            <w:r w:rsidRPr="002807E2">
              <w:rPr>
                <w:rFonts w:ascii="等线" w:eastAsia="等线" w:hAnsi="等线" w:hint="eastAsia"/>
              </w:rPr>
              <w:t>[Remark]</w:t>
            </w:r>
          </w:p>
        </w:tc>
      </w:tr>
    </w:tbl>
    <w:p w:rsidR="00427DD8" w:rsidRPr="002807E2" w:rsidRDefault="00427DD8">
      <w:pPr>
        <w:rPr>
          <w:rFonts w:ascii="等线" w:eastAsia="等线" w:hAnsi="等线"/>
        </w:rPr>
      </w:pPr>
    </w:p>
    <w:sectPr w:rsidR="00427DD8" w:rsidRPr="002807E2" w:rsidSect="0026476F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ACE" w:rsidRDefault="00057ACE">
      <w:r>
        <w:separator/>
      </w:r>
    </w:p>
  </w:endnote>
  <w:endnote w:type="continuationSeparator" w:id="0">
    <w:p w:rsidR="00057ACE" w:rsidRDefault="00057A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60321780"/>
      <w:docPartObj>
        <w:docPartGallery w:val="Page Numbers (Bottom of Page)"/>
        <w:docPartUnique/>
      </w:docPartObj>
    </w:sdtPr>
    <w:sdtContent>
      <w:p w:rsidR="00427DD8" w:rsidRDefault="0026476F">
        <w:pPr>
          <w:pStyle w:val="a5"/>
        </w:pPr>
        <w:r>
          <w:rPr>
            <w:noProof/>
          </w:rPr>
          <w:pict>
            <v:group id="Group 10" o:spid="_x0000_s2049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2055" type="#_x0000_t4" style="position:absolute;left:1793;top:14550;width:536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kzMIA&#10;AADbAAAADwAAAGRycy9kb3ducmV2LnhtbERPTWvCQBC9F/wPywi91U1qKyV1FREKUtuDUeh1yE6T&#10;YHY2Zsck/vtuodDbPN7nLNeja1RPXag9G0hnCSjiwtuaSwOn49vDC6ggyBYbz2TgRgHWq8ndEjPr&#10;Bz5Qn0upYgiHDA1UIm2mdSgqchhmviWO3LfvHEqEXalth0MMd41+TJKFdlhzbKiwpW1FxTm/OgMf&#10;+zk/p/O2fx8kl6+ytk+X46cx99Nx8wpKaJR/8Z97Z+P8F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TMwgAAANsAAAAPAAAAAAAAAAAAAAAAAJgCAABkcnMvZG93&#10;bnJldi54bWxQSwUGAAAAAAQABAD1AAAAhwMAAAAA&#10;" filled="f" strokecolor="#a5a5a5"/>
              <v:rect id="Rectangle 89" o:spid="_x0000_s2054" style="position:absolute;left:1848;top:14616;width:427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xwsEA&#10;AADbAAAADwAAAGRycy9kb3ducmV2LnhtbERPTYvCMBC9L/gfwgje1lQPIl2jiCB4cdXqYb0NzdiU&#10;NpPSZG3115uFBW/zeJ+zWPW2FndqfelYwWScgCDOnS65UHA5bz/nIHxA1lg7JgUP8rBaDj4WmGrX&#10;8YnuWShEDGGfogITQpNK6XNDFv3YNcSRu7nWYoiwLaRusYvhtpbTJJlJiyXHBoMNbQzlVfZrFRx/&#10;Dl12rbzG8lLVh+e32T/nvVKjYb/+AhGoD2/xv3un4/wp/P0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+scLBAAAA2wAAAA8AAAAAAAAAAAAAAAAAmAIAAGRycy9kb3du&#10;cmV2LnhtbFBLBQYAAAAABAAEAPUAAACGAw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2053" type="#_x0000_t202" style="position:absolute;left:1731;top:14639;width:660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wosIA&#10;AADbAAAADwAAAGRycy9kb3ducmV2LnhtbERPyWrDMBC9B/oPYgq9hFpOA6F1ooQSKO0pEMeHHifW&#10;2BaxRsZSvfx9VSjkNo+3zu4w2VYM1HvjWMEqSUEQl04brhUUl4/nVxA+IGtsHZOCmTwc9g+LHWba&#10;jXymIQ+1iCHsM1TQhNBlUvqyIYs+cR1x5CrXWwwR9rXUPY4x3LbyJU030qLh2NBgR8eGylv+YxUs&#10;327XE1bfn0OYjyuzMWk3zIVST4/T+xZEoCncxf/uLx3nr+Hvl3i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zCiwgAAANsAAAAPAAAAAAAAAAAAAAAAAJgCAABkcnMvZG93&#10;bnJldi54bWxQSwUGAAAAAAQABAD1AAAAhwMAAAAA&#10;" filled="f" stroked="f">
                <v:textbox inset="0,2.16pt,0,0">
                  <w:txbxContent>
                    <w:p w:rsidR="00427DD8" w:rsidRDefault="0026476F">
                      <w:pPr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 w:rsidRPr="0026476F">
                        <w:rPr>
                          <w:sz w:val="22"/>
                        </w:rPr>
                        <w:fldChar w:fldCharType="begin"/>
                      </w:r>
                      <w:r w:rsidR="0046756C">
                        <w:instrText xml:space="preserve"> PAGE   \* MERGEFORMAT </w:instrText>
                      </w:r>
                      <w:r w:rsidRPr="0026476F">
                        <w:rPr>
                          <w:sz w:val="22"/>
                        </w:rPr>
                        <w:fldChar w:fldCharType="separate"/>
                      </w:r>
                      <w:r w:rsidR="002807E2" w:rsidRPr="002807E2"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205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AutoShape 92" o:spid="_x0000_s2052" style="position:absolute;left:1782;top:14858;width:375;height:530;rotation:-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iLMMA&#10;AADbAAAADwAAAGRycy9kb3ducmV2LnhtbERPTWvCQBC9F/wPywi91Y0tLSa6ilYsBb0Y9eBtyI6b&#10;YHY2zW5j+u/dQqG3ebzPmS16W4uOWl85VjAeJSCIC6crNgqOh83TBIQPyBprx6Tghzws5oOHGWba&#10;3XhPXR6MiCHsM1RQhtBkUvqiJIt+5BriyF1cazFE2BqpW7zFcFvL5yR5kxYrjg0lNvReUnHNv62C&#10;rw+TnI463eWrl2tqNuf1tlutlXoc9sspiEB9+Bf/uT91nP8Kv7/E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oiLMMAAADbAAAADwAAAAAAAAAAAAAAAACYAgAAZHJzL2Rv&#10;d25yZXYueG1sUEsFBgAAAAAEAAQA9QAAAIg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  <v:shape id="AutoShape 93" o:spid="_x0000_s2051" style="position:absolute;left:1934;top:14858;width:375;height:530;rotation:-90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zlcAA&#10;AADbAAAADwAAAGRycy9kb3ducmV2LnhtbERPTYvCMBC9L/gfwgje1tQFRapRpLri1bqXvQ3N2Aab&#10;SUmirfvrNwsL3ubxPme9HWwrHuSDcaxgNs1AEFdOG64VfF0+35cgQkTW2DomBU8KsN2M3taYa9fz&#10;mR5lrEUK4ZCjgibGLpcyVA1ZDFPXESfu6rzFmKCvpfbYp3Dbyo8sW0iLhlNDgx0VDVW38m4VdLPT&#10;0Bf+u5gf2329PP+Uh4MxSk3Gw24FItIQX+J/90mn+Qv4+yUd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TzlcAAAADbAAAADwAAAAAAAAAAAAAAAACYAgAAZHJzL2Rvd25y&#10;ZXYueG1sUEsFBgAAAAAEAAQA9QAAAIU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</v:group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ACE" w:rsidRDefault="00057ACE">
      <w:r>
        <w:separator/>
      </w:r>
    </w:p>
  </w:footnote>
  <w:footnote w:type="continuationSeparator" w:id="0">
    <w:p w:rsidR="00057ACE" w:rsidRDefault="00057A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DD8" w:rsidRDefault="0046756C">
    <w:pPr>
      <w:pStyle w:val="a4"/>
      <w:pBdr>
        <w:bottom w:val="none" w:sz="0" w:space="0" w:color="auto"/>
      </w:pBd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-66675</wp:posOffset>
          </wp:positionH>
          <wp:positionV relativeFrom="line">
            <wp:posOffset>-235585</wp:posOffset>
          </wp:positionV>
          <wp:extent cx="1504950" cy="438150"/>
          <wp:effectExtent l="19050" t="0" r="0" b="0"/>
          <wp:wrapNone/>
          <wp:docPr id="1" name="Picture 2" descr="D:\公司文件\公司文件杂乱先\MyWorks\常用图片\条纹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公司文件\公司文件杂乱先\MyWorks\常用图片\条纹字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DD8"/>
    <w:rsid w:val="00057ACE"/>
    <w:rsid w:val="0026476F"/>
    <w:rsid w:val="002807E2"/>
    <w:rsid w:val="00427DD8"/>
    <w:rsid w:val="0046756C"/>
    <w:rsid w:val="00562D26"/>
    <w:rsid w:val="00C3359B"/>
    <w:rsid w:val="00C65238"/>
    <w:rsid w:val="00D30E03"/>
    <w:rsid w:val="00F74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7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476F"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476F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color w:val="FF0000"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26476F"/>
    <w:rPr>
      <w:rFonts w:asciiTheme="majorHAnsi" w:eastAsia="黑体" w:hAnsiTheme="majorHAnsi" w:cstheme="majorBidi"/>
      <w:bCs/>
      <w:color w:val="FF0000"/>
      <w:sz w:val="52"/>
      <w:szCs w:val="32"/>
    </w:rPr>
  </w:style>
  <w:style w:type="paragraph" w:styleId="a4">
    <w:name w:val="header"/>
    <w:basedOn w:val="a"/>
    <w:link w:val="Char0"/>
    <w:uiPriority w:val="99"/>
    <w:unhideWhenUsed/>
    <w:rsid w:val="0026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47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476F"/>
    <w:rPr>
      <w:sz w:val="18"/>
      <w:szCs w:val="18"/>
    </w:rPr>
  </w:style>
  <w:style w:type="table" w:styleId="a6">
    <w:name w:val="Table Grid"/>
    <w:basedOn w:val="a1"/>
    <w:uiPriority w:val="39"/>
    <w:rsid w:val="002647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26476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647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476F"/>
    <w:rPr>
      <w:rFonts w:eastAsia="黑体"/>
      <w:bCs/>
      <w:kern w:val="44"/>
      <w:sz w:val="32"/>
      <w:szCs w:val="44"/>
    </w:rPr>
  </w:style>
  <w:style w:type="character" w:styleId="a8">
    <w:name w:val="Placeholder Text"/>
    <w:basedOn w:val="a0"/>
    <w:uiPriority w:val="99"/>
    <w:semiHidden/>
    <w:rsid w:val="0026476F"/>
    <w:rPr>
      <w:color w:val="808080"/>
    </w:rPr>
  </w:style>
  <w:style w:type="paragraph" w:styleId="a9">
    <w:name w:val="No Spacing"/>
    <w:uiPriority w:val="1"/>
    <w:qFormat/>
    <w:rsid w:val="0026476F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20135;&#21697;&#20837;&#24211;&#25152;&#38656;&#25968;&#25454;\&#20020;&#26102;&#23384;&#25918;&#30340;&#25253;&#21578;\&#20135;&#21697;&#25253;&#21578;-&#27169;&#26495;1601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产品报告-模板160101.dotx</Template>
  <TotalTime>26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cdpmi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CDPMI</dc:creator>
  <dc:description>xs.zhou</dc:description>
  <cp:lastModifiedBy>xs zhou</cp:lastModifiedBy>
  <cp:revision>69</cp:revision>
  <cp:lastPrinted>2015-08-03T10:39:00Z</cp:lastPrinted>
  <dcterms:created xsi:type="dcterms:W3CDTF">2016-04-11T02:01:00Z</dcterms:created>
  <dcterms:modified xsi:type="dcterms:W3CDTF">2017-05-11T06:26:00Z</dcterms:modified>
</cp:coreProperties>
</file>