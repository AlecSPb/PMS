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2359"/>
        <w:gridCol w:w="2359"/>
        <w:gridCol w:w="2086"/>
        <w:gridCol w:w="277"/>
        <w:gridCol w:w="2360"/>
        <w:gridCol w:w="4671"/>
      </w:tblGrid>
      <w:tr w:rsidR="006D4FA1" w:rsidTr="005D3C9B">
        <w:trPr>
          <w:trHeight w:hRule="exact" w:val="1694"/>
        </w:trPr>
        <w:tc>
          <w:tcPr>
            <w:tcW w:w="2411" w:type="pct"/>
            <w:gridSpan w:val="3"/>
            <w:tcBorders>
              <w:bottom w:val="single" w:sz="18" w:space="0" w:color="auto"/>
            </w:tcBorders>
          </w:tcPr>
          <w:p w:rsidR="006D4FA1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</w:rPr>
            </w:pPr>
            <w:r>
              <w:rPr>
                <w:caps w:val="0"/>
                <w:noProof/>
              </w:rPr>
              <w:drawing>
                <wp:inline distT="0" distB="0" distL="0" distR="0">
                  <wp:extent cx="2781885" cy="550206"/>
                  <wp:effectExtent l="19050" t="0" r="0" b="0"/>
                  <wp:docPr id="2" name="Picture 1" descr="PMI_LOGO_INVO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MI_LOGO_INVO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439" t="41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885" cy="5502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成都先锋材料有限公司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成都高新西区百草街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88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号</w:t>
            </w:r>
          </w:p>
          <w:p w:rsidR="006D4FA1" w:rsidRPr="005D3C9B" w:rsidRDefault="006D4FA1" w:rsidP="00C806CE">
            <w:pPr>
              <w:pStyle w:val="a5"/>
              <w:tabs>
                <w:tab w:val="clear" w:pos="4320"/>
                <w:tab w:val="clear" w:pos="8640"/>
              </w:tabs>
              <w:rPr>
                <w:caps w:val="0"/>
                <w:noProof/>
                <w:sz w:val="16"/>
                <w:szCs w:val="16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邮编：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611731</w:t>
            </w:r>
          </w:p>
          <w:p w:rsidR="006D4FA1" w:rsidRPr="001E243B" w:rsidRDefault="006D4FA1" w:rsidP="001E243B">
            <w:pPr>
              <w:pStyle w:val="a5"/>
              <w:tabs>
                <w:tab w:val="clear" w:pos="4320"/>
                <w:tab w:val="clear" w:pos="8640"/>
              </w:tabs>
              <w:rPr>
                <w:lang w:val="en-AU"/>
              </w:rPr>
            </w:pP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电话</w:t>
            </w:r>
            <w:r w:rsidRPr="005D3C9B">
              <w:rPr>
                <w:rFonts w:hint="eastAsia"/>
                <w:caps w:val="0"/>
                <w:noProof/>
                <w:sz w:val="16"/>
                <w:szCs w:val="16"/>
              </w:rPr>
              <w:t>86-28-6651-5926</w:t>
            </w:r>
            <w:r w:rsidRPr="005D3C9B">
              <w:rPr>
                <w:caps w:val="0"/>
                <w:noProof/>
                <w:sz w:val="16"/>
                <w:szCs w:val="16"/>
              </w:rPr>
              <w:t xml:space="preserve"> cdpmi@pioneer-materials.com</w:t>
            </w:r>
          </w:p>
        </w:tc>
        <w:tc>
          <w:tcPr>
            <w:tcW w:w="2589" w:type="pct"/>
            <w:gridSpan w:val="3"/>
            <w:tcBorders>
              <w:bottom w:val="single" w:sz="18" w:space="0" w:color="auto"/>
            </w:tcBorders>
          </w:tcPr>
          <w:p w:rsidR="006D4FA1" w:rsidRDefault="006D4FA1" w:rsidP="007A5BF7">
            <w:pPr>
              <w:pStyle w:val="a4"/>
              <w:jc w:val="both"/>
              <w:rPr>
                <w:b/>
                <w:sz w:val="44"/>
                <w:lang w:val="en-AU"/>
              </w:rPr>
            </w:pPr>
            <w:r>
              <w:rPr>
                <w:rFonts w:hint="eastAsia"/>
                <w:b/>
                <w:sz w:val="44"/>
                <w:lang w:val="en-AU"/>
              </w:rPr>
              <w:t xml:space="preserve">Purchase </w:t>
            </w:r>
            <w:r>
              <w:rPr>
                <w:b/>
                <w:sz w:val="44"/>
                <w:lang w:val="en-AU"/>
              </w:rPr>
              <w:t>Order</w:t>
            </w:r>
            <w:r w:rsidR="005866FE">
              <w:rPr>
                <w:b/>
                <w:sz w:val="44"/>
                <w:lang w:val="en-AU"/>
              </w:rPr>
              <w:t>采购订单</w:t>
            </w:r>
          </w:p>
          <w:p w:rsidR="006D4FA1" w:rsidRDefault="006D4FA1" w:rsidP="007A5BF7">
            <w:pPr>
              <w:pStyle w:val="DatesNotes"/>
              <w:jc w:val="both"/>
              <w:rPr>
                <w:sz w:val="32"/>
              </w:rPr>
            </w:pPr>
            <w:r>
              <w:rPr>
                <w:sz w:val="32"/>
              </w:rPr>
              <w:t>#</w:t>
            </w:r>
            <w:r>
              <w:rPr>
                <w:rFonts w:hint="eastAsia"/>
                <w:sz w:val="32"/>
              </w:rPr>
              <w:t>[</w:t>
            </w:r>
            <w:r>
              <w:rPr>
                <w:sz w:val="32"/>
              </w:rPr>
              <w:t>OrderPO</w:t>
            </w:r>
            <w:r>
              <w:rPr>
                <w:rFonts w:hint="eastAsia"/>
                <w:sz w:val="32"/>
              </w:rPr>
              <w:t>]</w:t>
            </w:r>
          </w:p>
          <w:p w:rsidR="006D4FA1" w:rsidRDefault="006D4FA1" w:rsidP="007A5BF7">
            <w:pPr>
              <w:pStyle w:val="DatesNotes"/>
              <w:jc w:val="both"/>
              <w:rPr>
                <w:lang w:val="en-AU"/>
              </w:rPr>
            </w:pPr>
          </w:p>
        </w:tc>
      </w:tr>
      <w:tr w:rsidR="006D4FA1" w:rsidTr="00D04295">
        <w:trPr>
          <w:trHeight w:val="226"/>
        </w:trPr>
        <w:tc>
          <w:tcPr>
            <w:tcW w:w="2411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 w:rsidP="0041133B">
            <w:pPr>
              <w:pStyle w:val="DatesNotes"/>
              <w:rPr>
                <w:lang w:val="en-AU"/>
              </w:rPr>
            </w:pPr>
            <w:r>
              <w:t>Vendor</w:t>
            </w:r>
            <w:r w:rsidR="003B5153">
              <w:t>供应商</w:t>
            </w:r>
            <w:r>
              <w:t>:</w:t>
            </w:r>
            <w:r w:rsidR="0041133B">
              <w:t xml:space="preserve"> </w:t>
            </w:r>
          </w:p>
        </w:tc>
        <w:tc>
          <w:tcPr>
            <w:tcW w:w="2589" w:type="pct"/>
            <w:gridSpan w:val="3"/>
            <w:tcBorders>
              <w:top w:val="single" w:sz="18" w:space="0" w:color="auto"/>
              <w:bottom w:val="single" w:sz="2" w:space="0" w:color="auto"/>
            </w:tcBorders>
          </w:tcPr>
          <w:p w:rsidR="006D4FA1" w:rsidRDefault="006D4FA1">
            <w:pPr>
              <w:pStyle w:val="DatesNotes"/>
            </w:pPr>
            <w:r>
              <w:t>Ship to Address</w:t>
            </w:r>
            <w:r w:rsidR="003B5153">
              <w:t>送货到</w:t>
            </w:r>
            <w:r>
              <w:t>:</w:t>
            </w:r>
          </w:p>
        </w:tc>
      </w:tr>
      <w:tr w:rsidR="006D4FA1" w:rsidTr="009F5DC3">
        <w:trPr>
          <w:trHeight w:hRule="exact" w:val="240"/>
        </w:trPr>
        <w:tc>
          <w:tcPr>
            <w:tcW w:w="2411" w:type="pct"/>
            <w:gridSpan w:val="3"/>
            <w:tcBorders>
              <w:top w:val="single" w:sz="2" w:space="0" w:color="auto"/>
            </w:tcBorders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[SupplierName]</w:t>
            </w:r>
          </w:p>
        </w:tc>
        <w:tc>
          <w:tcPr>
            <w:tcW w:w="2589" w:type="pct"/>
            <w:gridSpan w:val="3"/>
            <w:tcBorders>
              <w:top w:val="single" w:sz="2" w:space="0" w:color="auto"/>
            </w:tcBorders>
          </w:tcPr>
          <w:p w:rsidR="006D4FA1" w:rsidRDefault="006D4FA1">
            <w:pPr>
              <w:ind w:left="720" w:hanging="720"/>
              <w:rPr>
                <w:lang w:val="en-AU"/>
              </w:rPr>
            </w:pPr>
            <w:r>
              <w:rPr>
                <w:rFonts w:ascii="Times New Roman" w:hAnsi="Times New Roman"/>
              </w:rPr>
              <w:t>YR Hu  mobile:  86-138-8208-9524</w:t>
            </w:r>
          </w:p>
        </w:tc>
      </w:tr>
      <w:tr w:rsidR="006D4FA1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</w:t>
            </w:r>
            <w:r>
              <w:rPr>
                <w:rFonts w:hint="eastAsia"/>
                <w:lang w:val="en-AU"/>
              </w:rPr>
              <w:t>r</w:t>
            </w:r>
            <w:r>
              <w:rPr>
                <w:lang w:val="en-AU"/>
              </w:rPr>
              <w:t>Receiver]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pPr>
              <w:ind w:left="720" w:hanging="720"/>
            </w:pPr>
            <w:r w:rsidRPr="00BA4D43">
              <w:rPr>
                <w:rFonts w:hint="eastAsia"/>
                <w:b/>
                <w:bCs/>
              </w:rPr>
              <w:t>成都先锋材料有限公司</w:t>
            </w:r>
          </w:p>
          <w:p w:rsidR="006D4FA1" w:rsidRDefault="006D4FA1" w:rsidP="001A39BC">
            <w:pPr>
              <w:ind w:left="720" w:hanging="720"/>
              <w:rPr>
                <w:lang w:val="en-AU"/>
              </w:rPr>
            </w:pPr>
          </w:p>
        </w:tc>
      </w:tr>
      <w:tr w:rsidR="006D4FA1" w:rsidRPr="00571305" w:rsidTr="00EB2C02">
        <w:trPr>
          <w:trHeight w:hRule="exact" w:val="234"/>
        </w:trPr>
        <w:tc>
          <w:tcPr>
            <w:tcW w:w="2411" w:type="pct"/>
            <w:gridSpan w:val="3"/>
          </w:tcPr>
          <w:p w:rsidR="006D4FA1" w:rsidRDefault="006D4FA1" w:rsidP="003129DF">
            <w:pPr>
              <w:rPr>
                <w:lang w:val="en-AU"/>
              </w:rPr>
            </w:pPr>
            <w:r>
              <w:rPr>
                <w:lang w:val="en-AU"/>
              </w:rPr>
              <w:t>[SupplierEmail]</w:t>
            </w:r>
          </w:p>
        </w:tc>
        <w:tc>
          <w:tcPr>
            <w:tcW w:w="2589" w:type="pct"/>
            <w:gridSpan w:val="3"/>
          </w:tcPr>
          <w:p w:rsidR="006D4FA1" w:rsidRPr="00BA4D43" w:rsidRDefault="006D4FA1" w:rsidP="00BA4D43">
            <w:r w:rsidRPr="00BA4D43">
              <w:rPr>
                <w:rFonts w:hint="eastAsia"/>
              </w:rPr>
              <w:t>成都高新西区百草街</w:t>
            </w:r>
            <w:r w:rsidRPr="00BA4D43">
              <w:t>88</w:t>
            </w:r>
            <w:r w:rsidRPr="00BA4D43">
              <w:rPr>
                <w:rFonts w:hint="eastAsia"/>
              </w:rPr>
              <w:t>号</w:t>
            </w:r>
          </w:p>
          <w:p w:rsidR="006D4FA1" w:rsidRPr="00571305" w:rsidRDefault="006D4FA1" w:rsidP="00147C2B"/>
        </w:tc>
      </w:tr>
      <w:tr w:rsidR="006D4FA1" w:rsidRPr="00147C2B" w:rsidTr="00EB2C02">
        <w:trPr>
          <w:trHeight w:hRule="exact" w:val="206"/>
        </w:trPr>
        <w:tc>
          <w:tcPr>
            <w:tcW w:w="2411" w:type="pct"/>
            <w:gridSpan w:val="3"/>
          </w:tcPr>
          <w:p w:rsidR="006D4FA1" w:rsidRPr="00571305" w:rsidRDefault="006D4FA1" w:rsidP="003129DF">
            <w:r>
              <w:t>[SupplierAddress]</w:t>
            </w:r>
          </w:p>
        </w:tc>
        <w:tc>
          <w:tcPr>
            <w:tcW w:w="2589" w:type="pct"/>
            <w:gridSpan w:val="3"/>
          </w:tcPr>
          <w:p w:rsidR="006D4FA1" w:rsidRPr="00147C2B" w:rsidRDefault="006D4FA1">
            <w:r w:rsidRPr="00BA4D43">
              <w:rPr>
                <w:rFonts w:hint="eastAsia"/>
              </w:rPr>
              <w:t>邮编：</w:t>
            </w:r>
            <w:r w:rsidRPr="00BA4D43">
              <w:t>611731</w:t>
            </w:r>
            <w:r w:rsidR="00DC7165">
              <w:rPr>
                <w:rFonts w:hint="eastAsia"/>
              </w:rPr>
              <w:t xml:space="preserve"> </w:t>
            </w:r>
            <w:r w:rsidR="00DC7165">
              <w:rPr>
                <w:rFonts w:hint="eastAsia"/>
              </w:rPr>
              <w:t>邮箱：</w:t>
            </w:r>
            <w:hyperlink r:id="rId8" w:history="1">
              <w:r w:rsidR="00DC7165" w:rsidRPr="002020DA">
                <w:rPr>
                  <w:rStyle w:val="a7"/>
                  <w:lang w:val="it-IT"/>
                </w:rPr>
                <w:t>cdpmi@pioneer-materials.com</w:t>
              </w:r>
            </w:hyperlink>
          </w:p>
        </w:tc>
      </w:tr>
      <w:tr w:rsidR="006D4FA1" w:rsidRPr="00147C2B" w:rsidTr="00EB2C02">
        <w:trPr>
          <w:trHeight w:hRule="exact" w:val="240"/>
        </w:trPr>
        <w:tc>
          <w:tcPr>
            <w:tcW w:w="2411" w:type="pct"/>
            <w:gridSpan w:val="3"/>
          </w:tcPr>
          <w:p w:rsidR="006D4FA1" w:rsidRPr="00571305" w:rsidRDefault="006D4FA1" w:rsidP="003129DF"/>
        </w:tc>
        <w:tc>
          <w:tcPr>
            <w:tcW w:w="2589" w:type="pct"/>
            <w:gridSpan w:val="3"/>
          </w:tcPr>
          <w:p w:rsidR="006D4FA1" w:rsidRPr="00147C2B" w:rsidRDefault="006D4FA1" w:rsidP="00C806CE">
            <w:pPr>
              <w:ind w:left="720" w:hanging="720"/>
              <w:rPr>
                <w:lang w:val="it-IT"/>
              </w:rPr>
            </w:pPr>
            <w:r w:rsidRPr="00C806CE">
              <w:rPr>
                <w:rFonts w:hint="eastAsia"/>
              </w:rPr>
              <w:t>电话：</w:t>
            </w:r>
            <w:r w:rsidRPr="00C806CE">
              <w:rPr>
                <w:rFonts w:hint="eastAsia"/>
              </w:rPr>
              <w:t>86-28-6651-5926</w:t>
            </w:r>
            <w:r w:rsidR="004C0ECB" w:rsidRPr="00C806CE">
              <w:rPr>
                <w:rFonts w:hint="eastAsia"/>
                <w:lang w:val="it-IT"/>
              </w:rPr>
              <w:t>传真：</w:t>
            </w:r>
            <w:r w:rsidR="004C0ECB" w:rsidRPr="00C806CE">
              <w:rPr>
                <w:rFonts w:hint="eastAsia"/>
                <w:lang w:val="it-IT"/>
              </w:rPr>
              <w:t>86-28-6651-5923</w:t>
            </w:r>
          </w:p>
        </w:tc>
      </w:tr>
      <w:tr w:rsidR="00333B91" w:rsidTr="009F5DC3"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Date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smartTag w:uri="urn:schemas-microsoft-com:office:smarttags" w:element="place">
              <w:r>
                <w:t>PO</w:t>
              </w:r>
            </w:smartTag>
            <w:r>
              <w:t>#</w:t>
            </w:r>
          </w:p>
        </w:tc>
        <w:tc>
          <w:tcPr>
            <w:tcW w:w="837" w:type="pct"/>
            <w:gridSpan w:val="2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129DF" w:rsidP="009F5DC3">
            <w:pPr>
              <w:pStyle w:val="ColumnHead"/>
              <w:jc w:val="left"/>
              <w:rPr>
                <w:b w:val="0"/>
              </w:rPr>
            </w:pPr>
            <w:r>
              <w:rPr>
                <w:b w:val="0"/>
              </w:rPr>
              <w:t>Quote #</w:t>
            </w:r>
          </w:p>
        </w:tc>
        <w:tc>
          <w:tcPr>
            <w:tcW w:w="836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ship via</w:t>
            </w:r>
          </w:p>
        </w:tc>
        <w:tc>
          <w:tcPr>
            <w:tcW w:w="1655" w:type="pct"/>
            <w:tcBorders>
              <w:top w:val="single" w:sz="18" w:space="0" w:color="auto"/>
              <w:bottom w:val="single" w:sz="2" w:space="0" w:color="auto"/>
            </w:tcBorders>
          </w:tcPr>
          <w:p w:rsidR="00333B91" w:rsidRDefault="00333B91" w:rsidP="009F5DC3">
            <w:pPr>
              <w:pStyle w:val="ColumnHead"/>
              <w:jc w:val="left"/>
            </w:pPr>
            <w:r>
              <w:t>terms</w:t>
            </w:r>
          </w:p>
        </w:tc>
      </w:tr>
      <w:tr w:rsidR="00333B91" w:rsidTr="009F5DC3">
        <w:trPr>
          <w:trHeight w:hRule="exact" w:val="237"/>
        </w:trPr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C7091F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[OrderDate]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F0D7B" w:rsidP="009F5DC3">
            <w:pPr>
              <w:pStyle w:val="TableText"/>
              <w:spacing w:before="0" w:after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[OrderPO]</w:t>
            </w:r>
          </w:p>
        </w:tc>
        <w:tc>
          <w:tcPr>
            <w:tcW w:w="837" w:type="pct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90299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</w:rPr>
              <w:t>E</w:t>
            </w:r>
            <w:r w:rsidR="00953057" w:rsidRPr="00A11C89">
              <w:rPr>
                <w:sz w:val="16"/>
                <w:szCs w:val="16"/>
              </w:rPr>
              <w:t>mail</w:t>
            </w:r>
          </w:p>
        </w:tc>
        <w:tc>
          <w:tcPr>
            <w:tcW w:w="836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AA1D70" w:rsidP="009F5DC3">
            <w:pPr>
              <w:pStyle w:val="TableText"/>
              <w:spacing w:before="0" w:after="0"/>
              <w:ind w:left="0"/>
              <w:rPr>
                <w:sz w:val="16"/>
                <w:szCs w:val="16"/>
                <w:lang w:val="en-AU"/>
              </w:rPr>
            </w:pPr>
            <w:r w:rsidRPr="00A11C89">
              <w:rPr>
                <w:sz w:val="16"/>
                <w:szCs w:val="16"/>
                <w:lang w:val="en-AU"/>
              </w:rPr>
              <w:t>TBD</w:t>
            </w:r>
          </w:p>
        </w:tc>
        <w:tc>
          <w:tcPr>
            <w:tcW w:w="1655" w:type="pct"/>
            <w:tcBorders>
              <w:top w:val="single" w:sz="2" w:space="0" w:color="auto"/>
              <w:bottom w:val="single" w:sz="2" w:space="0" w:color="auto"/>
            </w:tcBorders>
          </w:tcPr>
          <w:p w:rsidR="00333B91" w:rsidRPr="00A11C89" w:rsidRDefault="003E5653" w:rsidP="009F5DC3">
            <w:pPr>
              <w:pStyle w:val="TableText"/>
              <w:spacing w:before="0" w:after="0"/>
              <w:rPr>
                <w:sz w:val="16"/>
                <w:szCs w:val="16"/>
              </w:rPr>
            </w:pPr>
            <w:r w:rsidRPr="00A11C89">
              <w:rPr>
                <w:sz w:val="16"/>
                <w:szCs w:val="16"/>
                <w:lang w:val="en-AU"/>
              </w:rPr>
              <w:t>30</w:t>
            </w:r>
            <w:r w:rsidR="00333B91" w:rsidRPr="00A11C89">
              <w:rPr>
                <w:sz w:val="16"/>
                <w:szCs w:val="16"/>
                <w:lang w:val="en-AU"/>
              </w:rPr>
              <w:t xml:space="preserve"> days net</w:t>
            </w:r>
          </w:p>
        </w:tc>
      </w:tr>
    </w:tbl>
    <w:p w:rsidR="00333B91" w:rsidRDefault="00333B91">
      <w:pPr>
        <w:rPr>
          <w:lang w:val="en-AU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/>
      </w:tblPr>
      <w:tblGrid>
        <w:gridCol w:w="838"/>
        <w:gridCol w:w="235"/>
        <w:gridCol w:w="667"/>
        <w:gridCol w:w="1424"/>
        <w:gridCol w:w="2309"/>
        <w:gridCol w:w="1065"/>
        <w:gridCol w:w="413"/>
        <w:gridCol w:w="390"/>
        <w:gridCol w:w="4267"/>
        <w:gridCol w:w="839"/>
        <w:gridCol w:w="839"/>
        <w:gridCol w:w="842"/>
      </w:tblGrid>
      <w:tr w:rsidR="00316D3E" w:rsidTr="005B7455">
        <w:trPr>
          <w:trHeight w:hRule="exact" w:val="511"/>
        </w:trPr>
        <w:tc>
          <w:tcPr>
            <w:tcW w:w="380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t>item</w:t>
            </w:r>
          </w:p>
        </w:tc>
        <w:tc>
          <w:tcPr>
            <w:tcW w:w="23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q</w:t>
            </w:r>
            <w:r w:rsidRPr="0011751B">
              <w:rPr>
                <w:lang w:val="en-AU"/>
              </w:rPr>
              <w:t>ty</w:t>
            </w:r>
          </w:p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rPr>
                <w:rFonts w:hint="eastAsia"/>
                <w:lang w:val="en-AU"/>
              </w:rPr>
              <w:t>kg</w:t>
            </w:r>
          </w:p>
        </w:tc>
        <w:tc>
          <w:tcPr>
            <w:tcW w:w="1321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  <w:rPr>
                <w:lang w:val="en-AU"/>
              </w:rPr>
            </w:pPr>
            <w:r w:rsidRPr="0011751B">
              <w:t>COmposition</w:t>
            </w:r>
          </w:p>
        </w:tc>
        <w:tc>
          <w:tcPr>
            <w:tcW w:w="377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11751B" w:rsidRDefault="00316D3E" w:rsidP="00960DD9">
            <w:pPr>
              <w:pStyle w:val="ColumnHead"/>
            </w:pPr>
            <w:r w:rsidRPr="0011751B">
              <w:rPr>
                <w:lang w:val="en-AU"/>
              </w:rPr>
              <w:t>PMI NUmber#</w:t>
            </w:r>
          </w:p>
        </w:tc>
        <w:tc>
          <w:tcPr>
            <w:tcW w:w="284" w:type="pct"/>
            <w:gridSpan w:val="2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86088" w:rsidRDefault="00316D3E" w:rsidP="00960DD9">
            <w:pPr>
              <w:pStyle w:val="ColumnHead"/>
              <w:rPr>
                <w:sz w:val="15"/>
              </w:rPr>
            </w:pPr>
            <w:r w:rsidRPr="00E86088">
              <w:rPr>
                <w:sz w:val="15"/>
              </w:rPr>
              <w:t>Delivery</w:t>
            </w:r>
          </w:p>
          <w:p w:rsidR="00316D3E" w:rsidRPr="0011751B" w:rsidRDefault="00316D3E" w:rsidP="00960DD9">
            <w:pPr>
              <w:pStyle w:val="ColumnHead"/>
            </w:pPr>
            <w:r w:rsidRPr="00E86088">
              <w:rPr>
                <w:rFonts w:hint="eastAsia"/>
                <w:sz w:val="15"/>
              </w:rPr>
              <w:t>Date</w:t>
            </w:r>
          </w:p>
        </w:tc>
        <w:tc>
          <w:tcPr>
            <w:tcW w:w="1510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11751B" w:rsidRDefault="002F06F3" w:rsidP="00960DD9">
            <w:pPr>
              <w:pStyle w:val="ColumnHead"/>
            </w:pPr>
            <w:r>
              <w:rPr>
                <w:rFonts w:hint="eastAsia"/>
              </w:rPr>
              <w:t>Element</w:t>
            </w:r>
            <w:r w:rsidR="00634B69">
              <w:rPr>
                <w:rFonts w:hint="eastAsia"/>
              </w:rPr>
              <w:t xml:space="preserve"> Provide</w:t>
            </w:r>
            <w:r w:rsidR="000500B2">
              <w:rPr>
                <w:rFonts w:hint="eastAsia"/>
              </w:rPr>
              <w:t>d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5B7455" w:rsidRDefault="0024400A" w:rsidP="0024400A">
            <w:pPr>
              <w:pStyle w:val="ColumnHead"/>
              <w:rPr>
                <w:sz w:val="10"/>
                <w:szCs w:val="16"/>
              </w:rPr>
            </w:pPr>
            <w:r>
              <w:rPr>
                <w:rFonts w:hint="eastAsia"/>
                <w:sz w:val="10"/>
                <w:szCs w:val="16"/>
              </w:rPr>
              <w:t>ELe</w:t>
            </w:r>
            <w:r w:rsidR="00A2342B">
              <w:rPr>
                <w:rFonts w:hint="eastAsia"/>
                <w:sz w:val="10"/>
                <w:szCs w:val="16"/>
              </w:rPr>
              <w:t>ment</w:t>
            </w:r>
            <w:r>
              <w:rPr>
                <w:rFonts w:hint="eastAsia"/>
                <w:sz w:val="10"/>
                <w:szCs w:val="16"/>
              </w:rPr>
              <w:t xml:space="preserve"> </w:t>
            </w:r>
            <w:r w:rsidR="00316D3E" w:rsidRPr="005B7455">
              <w:rPr>
                <w:rFonts w:hint="eastAsia"/>
                <w:sz w:val="10"/>
                <w:szCs w:val="16"/>
              </w:rPr>
              <w:t>Value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5B7455">
              <w:rPr>
                <w:rFonts w:hint="eastAsia"/>
                <w:sz w:val="10"/>
                <w:szCs w:val="16"/>
              </w:rPr>
              <w:t>RMB</w:t>
            </w:r>
          </w:p>
        </w:tc>
        <w:tc>
          <w:tcPr>
            <w:tcW w:w="297" w:type="pct"/>
            <w:tcBorders>
              <w:top w:val="single" w:sz="18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2F06F3" w:rsidRDefault="00316D3E" w:rsidP="005B7455">
            <w:pPr>
              <w:pStyle w:val="ColumnHead"/>
              <w:rPr>
                <w:sz w:val="13"/>
                <w:szCs w:val="16"/>
              </w:rPr>
            </w:pPr>
            <w:r w:rsidRPr="002F06F3">
              <w:rPr>
                <w:sz w:val="13"/>
                <w:szCs w:val="16"/>
              </w:rPr>
              <w:t>unit price</w:t>
            </w:r>
          </w:p>
          <w:p w:rsidR="00316D3E" w:rsidRPr="005B7455" w:rsidRDefault="00316D3E" w:rsidP="005B7455">
            <w:pPr>
              <w:pStyle w:val="ColumnHead"/>
              <w:rPr>
                <w:sz w:val="10"/>
                <w:szCs w:val="16"/>
              </w:rPr>
            </w:pPr>
            <w:r w:rsidRPr="002F06F3">
              <w:rPr>
                <w:rFonts w:hint="eastAsia"/>
                <w:sz w:val="13"/>
                <w:szCs w:val="16"/>
              </w:rPr>
              <w:t>RMB/kg</w:t>
            </w:r>
          </w:p>
        </w:tc>
        <w:tc>
          <w:tcPr>
            <w:tcW w:w="2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sz w:val="16"/>
                <w:szCs w:val="16"/>
              </w:rPr>
              <w:t>total</w:t>
            </w:r>
          </w:p>
          <w:p w:rsidR="00316D3E" w:rsidRPr="000C1833" w:rsidRDefault="00316D3E" w:rsidP="00960DD9">
            <w:pPr>
              <w:pStyle w:val="ColumnHead"/>
              <w:rPr>
                <w:sz w:val="16"/>
                <w:szCs w:val="16"/>
              </w:rPr>
            </w:pPr>
            <w:r w:rsidRPr="000C1833">
              <w:rPr>
                <w:rFonts w:hint="eastAsia"/>
                <w:sz w:val="16"/>
                <w:szCs w:val="16"/>
              </w:rPr>
              <w:t>RMB</w:t>
            </w: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RPr="0054082E" w:rsidTr="009C348A">
        <w:trPr>
          <w:trHeight w:val="244"/>
        </w:trPr>
        <w:tc>
          <w:tcPr>
            <w:tcW w:w="38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right"/>
              <w:rPr>
                <w:sz w:val="16"/>
                <w:szCs w:val="16"/>
              </w:rPr>
            </w:pPr>
          </w:p>
        </w:tc>
        <w:tc>
          <w:tcPr>
            <w:tcW w:w="1321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pStyle w:val="NonDecimalTableData"/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377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pct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803CCB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6D3E" w:rsidRPr="00E75709" w:rsidRDefault="00316D3E" w:rsidP="009C348A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143"/>
              <w:jc w:val="right"/>
              <w:rPr>
                <w:sz w:val="16"/>
                <w:szCs w:val="16"/>
              </w:rPr>
            </w:pPr>
          </w:p>
        </w:tc>
        <w:tc>
          <w:tcPr>
            <w:tcW w:w="29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E75709" w:rsidRDefault="00316D3E" w:rsidP="00803CCB">
            <w:pPr>
              <w:ind w:right="86"/>
              <w:jc w:val="right"/>
              <w:rPr>
                <w:sz w:val="16"/>
                <w:szCs w:val="16"/>
              </w:rPr>
            </w:pPr>
          </w:p>
        </w:tc>
      </w:tr>
      <w:tr w:rsidR="00316D3E" w:rsidTr="00316D3E">
        <w:trPr>
          <w:trHeight w:hRule="exact" w:val="546"/>
        </w:trPr>
        <w:tc>
          <w:tcPr>
            <w:tcW w:w="2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</w:p>
        </w:tc>
        <w:tc>
          <w:tcPr>
            <w:tcW w:w="4703" w:type="pct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6D3E" w:rsidRPr="00FC1B70" w:rsidRDefault="00316D3E" w:rsidP="00C7728C">
            <w:pPr>
              <w:pStyle w:val="TableData"/>
              <w:tabs>
                <w:tab w:val="clear" w:pos="864"/>
              </w:tabs>
              <w:spacing w:before="0" w:after="0"/>
              <w:jc w:val="both"/>
              <w:rPr>
                <w:sz w:val="16"/>
                <w:szCs w:val="16"/>
              </w:rPr>
            </w:pPr>
            <w:r w:rsidRPr="00FC1B70">
              <w:rPr>
                <w:sz w:val="16"/>
                <w:szCs w:val="16"/>
              </w:rPr>
              <w:t>[Remark]</w:t>
            </w:r>
          </w:p>
        </w:tc>
      </w:tr>
      <w:tr w:rsidR="0082721A" w:rsidTr="0082721A">
        <w:trPr>
          <w:trHeight w:hRule="exact" w:val="299"/>
        </w:trPr>
        <w:tc>
          <w:tcPr>
            <w:tcW w:w="1120" w:type="pct"/>
            <w:gridSpan w:val="4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tcBorders>
              <w:top w:val="single" w:sz="6" w:space="0" w:color="auto"/>
            </w:tcBorders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top w:val="single" w:sz="6" w:space="0" w:color="auto"/>
              <w:right w:val="single" w:sz="2" w:space="0" w:color="auto"/>
            </w:tcBorders>
            <w:vAlign w:val="center"/>
          </w:tcPr>
          <w:p w:rsidR="0082721A" w:rsidRPr="004C0ECB" w:rsidRDefault="00D942CF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</w:rPr>
              <w:t>Sub</w:t>
            </w:r>
            <w:r w:rsidR="007B3674">
              <w:rPr>
                <w:rFonts w:cs="Arial"/>
                <w:sz w:val="16"/>
                <w:szCs w:val="16"/>
              </w:rPr>
              <w:t>-</w:t>
            </w:r>
            <w:r w:rsidR="007B3674">
              <w:rPr>
                <w:rFonts w:cs="Arial" w:hint="eastAsia"/>
                <w:sz w:val="16"/>
                <w:szCs w:val="16"/>
              </w:rPr>
              <w:t>T</w:t>
            </w:r>
            <w:r w:rsidR="0082721A" w:rsidRPr="004C0ECB">
              <w:rPr>
                <w:rFonts w:cs="Arial"/>
                <w:sz w:val="16"/>
                <w:szCs w:val="16"/>
              </w:rPr>
              <w:t>otal</w:t>
            </w:r>
            <w:r w:rsidR="0082721A"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spacing w:before="0" w:after="0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[Sub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501F24" w:rsidTr="00CD59A3">
        <w:trPr>
          <w:trHeight w:hRule="exact" w:val="369"/>
        </w:trPr>
        <w:tc>
          <w:tcPr>
            <w:tcW w:w="1120" w:type="pct"/>
            <w:gridSpan w:val="4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  <w:vAlign w:val="center"/>
          </w:tcPr>
          <w:p w:rsidR="00501F24" w:rsidRPr="004C0ECB" w:rsidRDefault="00501F24" w:rsidP="00501F24">
            <w:pPr>
              <w:pStyle w:val="TableText"/>
              <w:spacing w:before="0" w:after="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501F24" w:rsidRPr="004C0ECB" w:rsidRDefault="00501F24" w:rsidP="00501F24">
            <w:pPr>
              <w:pStyle w:val="TableData"/>
              <w:tabs>
                <w:tab w:val="clear" w:pos="864"/>
              </w:tabs>
              <w:wordWrap w:val="0"/>
              <w:spacing w:before="0" w:after="0"/>
              <w:ind w:right="86"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Element-Value(RMB)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501F24" w:rsidRPr="004C0ECB" w:rsidRDefault="001E6986" w:rsidP="00CD59A3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>
              <w:rPr>
                <w:rFonts w:cs="Arial" w:hint="eastAsia"/>
                <w:sz w:val="16"/>
                <w:szCs w:val="16"/>
                <w:lang w:val="en-AU"/>
              </w:rPr>
              <w:t>[ElementValue]</w:t>
            </w:r>
          </w:p>
        </w:tc>
      </w:tr>
      <w:tr w:rsidR="0082721A" w:rsidTr="0082721A">
        <w:trPr>
          <w:trHeight w:hRule="exact" w:val="369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Shipping &amp; handling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11FA7">
            <w:pPr>
              <w:pStyle w:val="TableData"/>
              <w:tabs>
                <w:tab w:val="clear" w:pos="864"/>
              </w:tabs>
              <w:spacing w:before="0" w:after="0"/>
              <w:ind w:right="86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 w:hint="eastAsia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ShipFee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]</w:t>
            </w:r>
          </w:p>
        </w:tc>
      </w:tr>
      <w:tr w:rsidR="0082721A" w:rsidTr="0082721A">
        <w:trPr>
          <w:trHeight w:hRule="exact" w:val="397"/>
        </w:trPr>
        <w:tc>
          <w:tcPr>
            <w:tcW w:w="1120" w:type="pct"/>
            <w:gridSpan w:val="4"/>
          </w:tcPr>
          <w:p w:rsidR="0082721A" w:rsidRPr="004C0ECB" w:rsidRDefault="0082721A" w:rsidP="00AB6434">
            <w:pPr>
              <w:pStyle w:val="TableText"/>
              <w:spacing w:before="0" w:after="0"/>
              <w:jc w:val="right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40" w:type="pct"/>
            <w:gridSpan w:val="3"/>
          </w:tcPr>
          <w:p w:rsidR="0082721A" w:rsidRPr="004C0ECB" w:rsidRDefault="0082721A" w:rsidP="005C1770">
            <w:pPr>
              <w:pStyle w:val="TableText"/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1945" w:type="pct"/>
            <w:gridSpan w:val="3"/>
            <w:tcBorders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</w:rPr>
              <w:t>Total</w:t>
            </w:r>
            <w:r>
              <w:rPr>
                <w:rFonts w:cs="Arial" w:hint="eastAsia"/>
                <w:sz w:val="16"/>
                <w:szCs w:val="16"/>
              </w:rPr>
              <w:t>(RMB)</w:t>
            </w:r>
          </w:p>
        </w:tc>
        <w:tc>
          <w:tcPr>
            <w:tcW w:w="595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2721A" w:rsidRPr="004C0ECB" w:rsidRDefault="0082721A" w:rsidP="00750174">
            <w:pPr>
              <w:pStyle w:val="TableData"/>
              <w:ind w:left="0"/>
              <w:jc w:val="right"/>
              <w:rPr>
                <w:rFonts w:cs="Arial"/>
                <w:sz w:val="16"/>
                <w:szCs w:val="16"/>
                <w:lang w:val="en-AU"/>
              </w:rPr>
            </w:pPr>
            <w:r w:rsidRPr="004C0ECB">
              <w:rPr>
                <w:rFonts w:cs="Arial"/>
                <w:sz w:val="16"/>
                <w:szCs w:val="16"/>
                <w:lang w:val="en-AU"/>
              </w:rPr>
              <w:t>[</w:t>
            </w:r>
            <w:r w:rsidRPr="004C0ECB">
              <w:rPr>
                <w:rFonts w:cs="Arial" w:hint="eastAsia"/>
                <w:sz w:val="16"/>
                <w:szCs w:val="16"/>
                <w:lang w:val="en-AU"/>
              </w:rPr>
              <w:t>TotalMoney</w:t>
            </w:r>
            <w:r w:rsidRPr="004C0ECB">
              <w:rPr>
                <w:rFonts w:cs="Arial"/>
                <w:sz w:val="16"/>
                <w:szCs w:val="16"/>
                <w:lang w:val="en-AU"/>
              </w:rPr>
              <w:t>]</w:t>
            </w:r>
          </w:p>
        </w:tc>
      </w:tr>
    </w:tbl>
    <w:p w:rsidR="00333B91" w:rsidRDefault="00333B91">
      <w:pPr>
        <w:rPr>
          <w:lang w:val="en-AU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7056"/>
        <w:gridCol w:w="7056"/>
      </w:tblGrid>
      <w:tr w:rsidR="00123BDD" w:rsidTr="003B6CFC"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jc w:val="center"/>
              <w:rPr>
                <w:lang w:val="en-AU"/>
              </w:rPr>
            </w:pPr>
          </w:p>
        </w:tc>
        <w:tc>
          <w:tcPr>
            <w:tcW w:w="2500" w:type="pct"/>
            <w:tcBorders>
              <w:bottom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[Creator]</w:t>
            </w:r>
            <w:r>
              <w:rPr>
                <w:lang w:val="en-AU"/>
              </w:rPr>
              <w:t xml:space="preserve">    [OrderDate]</w:t>
            </w:r>
          </w:p>
        </w:tc>
      </w:tr>
      <w:tr w:rsidR="00123BDD" w:rsidTr="003B6CFC"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 w:rsidP="009F72B7">
            <w:pPr>
              <w:pStyle w:val="Legalese"/>
              <w:jc w:val="both"/>
              <w:rPr>
                <w:lang w:val="en-AU"/>
              </w:rPr>
            </w:pPr>
            <w:r>
              <w:rPr>
                <w:rFonts w:hint="eastAsia"/>
                <w:lang w:val="en-AU"/>
              </w:rPr>
              <w:t>Seller Signature                                          Date</w:t>
            </w:r>
          </w:p>
        </w:tc>
        <w:tc>
          <w:tcPr>
            <w:tcW w:w="2500" w:type="pct"/>
            <w:tcBorders>
              <w:top w:val="single" w:sz="2" w:space="0" w:color="auto"/>
            </w:tcBorders>
          </w:tcPr>
          <w:p w:rsidR="00123BDD" w:rsidRDefault="00123BDD">
            <w:pPr>
              <w:pStyle w:val="Legalese"/>
              <w:rPr>
                <w:lang w:val="en-AU"/>
              </w:rPr>
            </w:pPr>
            <w:r>
              <w:rPr>
                <w:rFonts w:hint="eastAsia"/>
                <w:lang w:val="en-AU"/>
              </w:rPr>
              <w:t>Buyer Signature                                          Date</w:t>
            </w:r>
          </w:p>
        </w:tc>
      </w:tr>
    </w:tbl>
    <w:p w:rsidR="00333B91" w:rsidRDefault="00333B91" w:rsidP="00E0436B">
      <w:pPr>
        <w:rPr>
          <w:lang w:val="en-AU"/>
        </w:rPr>
      </w:pPr>
    </w:p>
    <w:sectPr w:rsidR="00333B91" w:rsidSect="001E243B">
      <w:pgSz w:w="15840" w:h="12240" w:orient="landscape" w:code="1"/>
      <w:pgMar w:top="720" w:right="864" w:bottom="568" w:left="864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6AB" w:rsidRDefault="00D676AB" w:rsidP="00587C30">
      <w:r>
        <w:separator/>
      </w:r>
    </w:p>
  </w:endnote>
  <w:endnote w:type="continuationSeparator" w:id="1">
    <w:p w:rsidR="00D676AB" w:rsidRDefault="00D676AB" w:rsidP="00587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6AB" w:rsidRDefault="00D676AB" w:rsidP="00587C30">
      <w:r>
        <w:separator/>
      </w:r>
    </w:p>
  </w:footnote>
  <w:footnote w:type="continuationSeparator" w:id="1">
    <w:p w:rsidR="00D676AB" w:rsidRDefault="00D676AB" w:rsidP="00587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6230F"/>
    <w:multiLevelType w:val="multilevel"/>
    <w:tmpl w:val="3D8CB03A"/>
    <w:lvl w:ilvl="0">
      <w:start w:val="714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241"/>
      <w:numFmt w:val="decimal"/>
      <w:lvlText w:val="%1-%2"/>
      <w:lvlJc w:val="left"/>
      <w:pPr>
        <w:tabs>
          <w:tab w:val="num" w:pos="1652"/>
        </w:tabs>
        <w:ind w:left="1652" w:hanging="1530"/>
      </w:pPr>
      <w:rPr>
        <w:rFonts w:hint="default"/>
      </w:rPr>
    </w:lvl>
    <w:lvl w:ilvl="2">
      <w:start w:val="3904"/>
      <w:numFmt w:val="decimal"/>
      <w:lvlText w:val="%1-%2-%3"/>
      <w:lvlJc w:val="left"/>
      <w:pPr>
        <w:tabs>
          <w:tab w:val="num" w:pos="1774"/>
        </w:tabs>
        <w:ind w:left="1774" w:hanging="15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896"/>
        </w:tabs>
        <w:ind w:left="1896" w:hanging="15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2018"/>
        </w:tabs>
        <w:ind w:left="2018" w:hanging="15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2140"/>
        </w:tabs>
        <w:ind w:left="2140" w:hanging="15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262"/>
        </w:tabs>
        <w:ind w:left="2262" w:hanging="153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384"/>
        </w:tabs>
        <w:ind w:left="2384" w:hanging="153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abstractNum w:abstractNumId="1">
    <w:nsid w:val="6B625D9D"/>
    <w:multiLevelType w:val="multilevel"/>
    <w:tmpl w:val="37004D86"/>
    <w:lvl w:ilvl="0">
      <w:start w:val="714"/>
      <w:numFmt w:val="decimal"/>
      <w:lvlText w:val="%1"/>
      <w:lvlJc w:val="left"/>
      <w:pPr>
        <w:tabs>
          <w:tab w:val="num" w:pos="1230"/>
        </w:tabs>
        <w:ind w:left="1230" w:hanging="1230"/>
      </w:pPr>
      <w:rPr>
        <w:rFonts w:hint="default"/>
      </w:rPr>
    </w:lvl>
    <w:lvl w:ilvl="1">
      <w:start w:val="721"/>
      <w:numFmt w:val="decimal"/>
      <w:lvlText w:val="%1-%2"/>
      <w:lvlJc w:val="left"/>
      <w:pPr>
        <w:tabs>
          <w:tab w:val="num" w:pos="1352"/>
        </w:tabs>
        <w:ind w:left="1352" w:hanging="1230"/>
      </w:pPr>
      <w:rPr>
        <w:rFonts w:hint="default"/>
      </w:rPr>
    </w:lvl>
    <w:lvl w:ilvl="2">
      <w:start w:val="5332"/>
      <w:numFmt w:val="decimal"/>
      <w:lvlText w:val="%1-%2-%3"/>
      <w:lvlJc w:val="left"/>
      <w:pPr>
        <w:tabs>
          <w:tab w:val="num" w:pos="1474"/>
        </w:tabs>
        <w:ind w:left="1474" w:hanging="123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596"/>
        </w:tabs>
        <w:ind w:left="1596" w:hanging="123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718"/>
        </w:tabs>
        <w:ind w:left="1718" w:hanging="123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840"/>
        </w:tabs>
        <w:ind w:left="1840" w:hanging="123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2172"/>
        </w:tabs>
        <w:ind w:left="2172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294"/>
        </w:tabs>
        <w:ind w:left="2294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776"/>
        </w:tabs>
        <w:ind w:left="277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intFractionalCharacterWidth/>
  <w:embedSystemFonts/>
  <w:bordersDoNotSurroundHeader/>
  <w:bordersDoNotSurroundFooter/>
  <w:hideSpellingErrors/>
  <w:hideGrammaticalErrors/>
  <w:attachedTemplate r:id="rId1"/>
  <w:stylePaneFormatFilter w:val="3F01"/>
  <w:defaultTabStop w:val="1440"/>
  <w:doNotHyphenateCap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34588"/>
    <w:rsid w:val="00013241"/>
    <w:rsid w:val="00022318"/>
    <w:rsid w:val="00022AEB"/>
    <w:rsid w:val="00025A54"/>
    <w:rsid w:val="000322DF"/>
    <w:rsid w:val="000500B2"/>
    <w:rsid w:val="00064C27"/>
    <w:rsid w:val="00067CE3"/>
    <w:rsid w:val="00093BE0"/>
    <w:rsid w:val="000A07D2"/>
    <w:rsid w:val="000A1B0B"/>
    <w:rsid w:val="000A4C3A"/>
    <w:rsid w:val="000A6735"/>
    <w:rsid w:val="000C0159"/>
    <w:rsid w:val="000C029A"/>
    <w:rsid w:val="000C1833"/>
    <w:rsid w:val="000C42E3"/>
    <w:rsid w:val="000D01A0"/>
    <w:rsid w:val="000F0F2C"/>
    <w:rsid w:val="000F1D5C"/>
    <w:rsid w:val="001007D4"/>
    <w:rsid w:val="00103C73"/>
    <w:rsid w:val="00110626"/>
    <w:rsid w:val="0011751B"/>
    <w:rsid w:val="0012127E"/>
    <w:rsid w:val="00123BDD"/>
    <w:rsid w:val="00126442"/>
    <w:rsid w:val="00134650"/>
    <w:rsid w:val="00147C2B"/>
    <w:rsid w:val="00163F52"/>
    <w:rsid w:val="0016767D"/>
    <w:rsid w:val="00176E59"/>
    <w:rsid w:val="0018291E"/>
    <w:rsid w:val="00184A29"/>
    <w:rsid w:val="001850EF"/>
    <w:rsid w:val="0018776E"/>
    <w:rsid w:val="0019069C"/>
    <w:rsid w:val="00194FBF"/>
    <w:rsid w:val="001A31A2"/>
    <w:rsid w:val="001A39BC"/>
    <w:rsid w:val="001A7E93"/>
    <w:rsid w:val="001B386E"/>
    <w:rsid w:val="001C3470"/>
    <w:rsid w:val="001C513C"/>
    <w:rsid w:val="001D0E1E"/>
    <w:rsid w:val="001D12E8"/>
    <w:rsid w:val="001D4E50"/>
    <w:rsid w:val="001D506C"/>
    <w:rsid w:val="001E19B6"/>
    <w:rsid w:val="001E243B"/>
    <w:rsid w:val="001E3355"/>
    <w:rsid w:val="001E6986"/>
    <w:rsid w:val="001F28D8"/>
    <w:rsid w:val="002020DA"/>
    <w:rsid w:val="002035E5"/>
    <w:rsid w:val="00204798"/>
    <w:rsid w:val="00207237"/>
    <w:rsid w:val="002123C8"/>
    <w:rsid w:val="0021298D"/>
    <w:rsid w:val="00213162"/>
    <w:rsid w:val="002159A4"/>
    <w:rsid w:val="002379E2"/>
    <w:rsid w:val="0024400A"/>
    <w:rsid w:val="0024661C"/>
    <w:rsid w:val="00257B3A"/>
    <w:rsid w:val="00260830"/>
    <w:rsid w:val="00261FD9"/>
    <w:rsid w:val="002638ED"/>
    <w:rsid w:val="0027075E"/>
    <w:rsid w:val="0027459A"/>
    <w:rsid w:val="00294CB7"/>
    <w:rsid w:val="002A0AFD"/>
    <w:rsid w:val="002A1F77"/>
    <w:rsid w:val="002B08F4"/>
    <w:rsid w:val="002B3831"/>
    <w:rsid w:val="002B5A33"/>
    <w:rsid w:val="002E365C"/>
    <w:rsid w:val="002E3C2F"/>
    <w:rsid w:val="002F06F3"/>
    <w:rsid w:val="002F7CBA"/>
    <w:rsid w:val="003038EE"/>
    <w:rsid w:val="00305FEE"/>
    <w:rsid w:val="00307A23"/>
    <w:rsid w:val="003129DF"/>
    <w:rsid w:val="00314F87"/>
    <w:rsid w:val="00314FB5"/>
    <w:rsid w:val="00316D3E"/>
    <w:rsid w:val="003177F4"/>
    <w:rsid w:val="00317855"/>
    <w:rsid w:val="00322E9A"/>
    <w:rsid w:val="003259D6"/>
    <w:rsid w:val="0032755F"/>
    <w:rsid w:val="003329A9"/>
    <w:rsid w:val="00333B91"/>
    <w:rsid w:val="00352418"/>
    <w:rsid w:val="00363345"/>
    <w:rsid w:val="00363B31"/>
    <w:rsid w:val="00382240"/>
    <w:rsid w:val="003836FE"/>
    <w:rsid w:val="003867E8"/>
    <w:rsid w:val="00395F9F"/>
    <w:rsid w:val="003A30F9"/>
    <w:rsid w:val="003B5153"/>
    <w:rsid w:val="003B59B0"/>
    <w:rsid w:val="003B6CFC"/>
    <w:rsid w:val="003D3EE6"/>
    <w:rsid w:val="003D6E5D"/>
    <w:rsid w:val="003E5653"/>
    <w:rsid w:val="003F0677"/>
    <w:rsid w:val="003F0D7B"/>
    <w:rsid w:val="003F5F0C"/>
    <w:rsid w:val="003F6415"/>
    <w:rsid w:val="004024E6"/>
    <w:rsid w:val="004050EF"/>
    <w:rsid w:val="00405683"/>
    <w:rsid w:val="004100A6"/>
    <w:rsid w:val="0041133B"/>
    <w:rsid w:val="004337EE"/>
    <w:rsid w:val="00434588"/>
    <w:rsid w:val="00436850"/>
    <w:rsid w:val="00437F3A"/>
    <w:rsid w:val="004600DC"/>
    <w:rsid w:val="00464B95"/>
    <w:rsid w:val="00464C94"/>
    <w:rsid w:val="0047499A"/>
    <w:rsid w:val="00475934"/>
    <w:rsid w:val="004923F6"/>
    <w:rsid w:val="00495214"/>
    <w:rsid w:val="00497E4A"/>
    <w:rsid w:val="004A28FD"/>
    <w:rsid w:val="004B4EFE"/>
    <w:rsid w:val="004C0ECB"/>
    <w:rsid w:val="004C310E"/>
    <w:rsid w:val="004C727A"/>
    <w:rsid w:val="004C73A0"/>
    <w:rsid w:val="004D3CDC"/>
    <w:rsid w:val="004D4732"/>
    <w:rsid w:val="004D6DF7"/>
    <w:rsid w:val="004D7A01"/>
    <w:rsid w:val="004E145E"/>
    <w:rsid w:val="00501F24"/>
    <w:rsid w:val="005061E0"/>
    <w:rsid w:val="00511EE9"/>
    <w:rsid w:val="0051384A"/>
    <w:rsid w:val="00526886"/>
    <w:rsid w:val="0054082E"/>
    <w:rsid w:val="0054147B"/>
    <w:rsid w:val="00544F8C"/>
    <w:rsid w:val="00547731"/>
    <w:rsid w:val="00571305"/>
    <w:rsid w:val="005742F2"/>
    <w:rsid w:val="0058537E"/>
    <w:rsid w:val="005866FE"/>
    <w:rsid w:val="00586857"/>
    <w:rsid w:val="00587C30"/>
    <w:rsid w:val="0059624C"/>
    <w:rsid w:val="0059663F"/>
    <w:rsid w:val="005A5EA8"/>
    <w:rsid w:val="005B3650"/>
    <w:rsid w:val="005B59A1"/>
    <w:rsid w:val="005B7455"/>
    <w:rsid w:val="005C1770"/>
    <w:rsid w:val="005C2336"/>
    <w:rsid w:val="005C3011"/>
    <w:rsid w:val="005D26EA"/>
    <w:rsid w:val="005D3C9B"/>
    <w:rsid w:val="005D649D"/>
    <w:rsid w:val="005E76BC"/>
    <w:rsid w:val="005F143B"/>
    <w:rsid w:val="005F2721"/>
    <w:rsid w:val="005F5F8D"/>
    <w:rsid w:val="00606E41"/>
    <w:rsid w:val="00607CDA"/>
    <w:rsid w:val="00626E1E"/>
    <w:rsid w:val="00627755"/>
    <w:rsid w:val="00627977"/>
    <w:rsid w:val="0063281B"/>
    <w:rsid w:val="00633C71"/>
    <w:rsid w:val="00633DE4"/>
    <w:rsid w:val="00633EEA"/>
    <w:rsid w:val="00634B69"/>
    <w:rsid w:val="00636A95"/>
    <w:rsid w:val="006539E1"/>
    <w:rsid w:val="00653CE4"/>
    <w:rsid w:val="00656CF2"/>
    <w:rsid w:val="0066396B"/>
    <w:rsid w:val="00665A86"/>
    <w:rsid w:val="00666346"/>
    <w:rsid w:val="00666FAE"/>
    <w:rsid w:val="0067660F"/>
    <w:rsid w:val="00676A57"/>
    <w:rsid w:val="00680CE7"/>
    <w:rsid w:val="00687AB2"/>
    <w:rsid w:val="00695986"/>
    <w:rsid w:val="006A7322"/>
    <w:rsid w:val="006B1498"/>
    <w:rsid w:val="006B5615"/>
    <w:rsid w:val="006D29FE"/>
    <w:rsid w:val="006D4FA1"/>
    <w:rsid w:val="006E03BB"/>
    <w:rsid w:val="006F0541"/>
    <w:rsid w:val="006F1C40"/>
    <w:rsid w:val="006F406A"/>
    <w:rsid w:val="006F4C00"/>
    <w:rsid w:val="006F5D13"/>
    <w:rsid w:val="007048E8"/>
    <w:rsid w:val="00711FA7"/>
    <w:rsid w:val="00713229"/>
    <w:rsid w:val="00713645"/>
    <w:rsid w:val="007165E8"/>
    <w:rsid w:val="00720921"/>
    <w:rsid w:val="007263C3"/>
    <w:rsid w:val="00735E9F"/>
    <w:rsid w:val="007360ED"/>
    <w:rsid w:val="00737A7C"/>
    <w:rsid w:val="00747A88"/>
    <w:rsid w:val="00750174"/>
    <w:rsid w:val="007503AF"/>
    <w:rsid w:val="00750D5F"/>
    <w:rsid w:val="00753F45"/>
    <w:rsid w:val="00757F8A"/>
    <w:rsid w:val="00761219"/>
    <w:rsid w:val="007815B3"/>
    <w:rsid w:val="00792FEA"/>
    <w:rsid w:val="007936D1"/>
    <w:rsid w:val="007A1C89"/>
    <w:rsid w:val="007A24BD"/>
    <w:rsid w:val="007A3BF1"/>
    <w:rsid w:val="007A5BF7"/>
    <w:rsid w:val="007A67AF"/>
    <w:rsid w:val="007B3674"/>
    <w:rsid w:val="007C4495"/>
    <w:rsid w:val="007C70EF"/>
    <w:rsid w:val="007D4474"/>
    <w:rsid w:val="007E3052"/>
    <w:rsid w:val="007F08C4"/>
    <w:rsid w:val="007F48AC"/>
    <w:rsid w:val="00803CCB"/>
    <w:rsid w:val="00805206"/>
    <w:rsid w:val="0080543A"/>
    <w:rsid w:val="0080547A"/>
    <w:rsid w:val="00820A4C"/>
    <w:rsid w:val="00820A5B"/>
    <w:rsid w:val="008219FF"/>
    <w:rsid w:val="00822BF4"/>
    <w:rsid w:val="0082721A"/>
    <w:rsid w:val="0083455B"/>
    <w:rsid w:val="00834FDB"/>
    <w:rsid w:val="00844595"/>
    <w:rsid w:val="008457C8"/>
    <w:rsid w:val="008464E9"/>
    <w:rsid w:val="00853398"/>
    <w:rsid w:val="00864E42"/>
    <w:rsid w:val="00876C22"/>
    <w:rsid w:val="008B3187"/>
    <w:rsid w:val="008B3C60"/>
    <w:rsid w:val="008B5AB5"/>
    <w:rsid w:val="008C179D"/>
    <w:rsid w:val="008C44AC"/>
    <w:rsid w:val="008D1E07"/>
    <w:rsid w:val="008D2869"/>
    <w:rsid w:val="008E1352"/>
    <w:rsid w:val="008F206F"/>
    <w:rsid w:val="008F3287"/>
    <w:rsid w:val="008F3EEF"/>
    <w:rsid w:val="008F57B9"/>
    <w:rsid w:val="009047D7"/>
    <w:rsid w:val="00910E74"/>
    <w:rsid w:val="00925307"/>
    <w:rsid w:val="009300F7"/>
    <w:rsid w:val="00931482"/>
    <w:rsid w:val="009367F8"/>
    <w:rsid w:val="009370E1"/>
    <w:rsid w:val="00947A0C"/>
    <w:rsid w:val="00953057"/>
    <w:rsid w:val="0095687D"/>
    <w:rsid w:val="00960DD9"/>
    <w:rsid w:val="00971EFD"/>
    <w:rsid w:val="00981D97"/>
    <w:rsid w:val="0098267B"/>
    <w:rsid w:val="009839E5"/>
    <w:rsid w:val="00984DB7"/>
    <w:rsid w:val="00996204"/>
    <w:rsid w:val="009A471B"/>
    <w:rsid w:val="009A5961"/>
    <w:rsid w:val="009A7824"/>
    <w:rsid w:val="009B3304"/>
    <w:rsid w:val="009B4E95"/>
    <w:rsid w:val="009B62DB"/>
    <w:rsid w:val="009C11C5"/>
    <w:rsid w:val="009C348A"/>
    <w:rsid w:val="009C6CFB"/>
    <w:rsid w:val="009D54C3"/>
    <w:rsid w:val="009D62DC"/>
    <w:rsid w:val="009E0A4A"/>
    <w:rsid w:val="009E2739"/>
    <w:rsid w:val="009F33AC"/>
    <w:rsid w:val="009F37A9"/>
    <w:rsid w:val="009F5DC3"/>
    <w:rsid w:val="009F7BD5"/>
    <w:rsid w:val="00A04029"/>
    <w:rsid w:val="00A05931"/>
    <w:rsid w:val="00A0719B"/>
    <w:rsid w:val="00A11C89"/>
    <w:rsid w:val="00A213BC"/>
    <w:rsid w:val="00A2342B"/>
    <w:rsid w:val="00A30532"/>
    <w:rsid w:val="00A3699D"/>
    <w:rsid w:val="00A7100C"/>
    <w:rsid w:val="00A857EE"/>
    <w:rsid w:val="00A8593A"/>
    <w:rsid w:val="00A86301"/>
    <w:rsid w:val="00A90299"/>
    <w:rsid w:val="00A9233B"/>
    <w:rsid w:val="00AA1D70"/>
    <w:rsid w:val="00AA4AB4"/>
    <w:rsid w:val="00AA54A5"/>
    <w:rsid w:val="00AA73DC"/>
    <w:rsid w:val="00AA7A95"/>
    <w:rsid w:val="00AB3356"/>
    <w:rsid w:val="00AB6434"/>
    <w:rsid w:val="00AC60C3"/>
    <w:rsid w:val="00AC7CFE"/>
    <w:rsid w:val="00AD0324"/>
    <w:rsid w:val="00AE07FE"/>
    <w:rsid w:val="00B0331B"/>
    <w:rsid w:val="00B0669A"/>
    <w:rsid w:val="00B2269D"/>
    <w:rsid w:val="00B23F9A"/>
    <w:rsid w:val="00B31684"/>
    <w:rsid w:val="00B3247E"/>
    <w:rsid w:val="00B40074"/>
    <w:rsid w:val="00B4183E"/>
    <w:rsid w:val="00B43A4A"/>
    <w:rsid w:val="00B45343"/>
    <w:rsid w:val="00B5152B"/>
    <w:rsid w:val="00B54C5E"/>
    <w:rsid w:val="00B61152"/>
    <w:rsid w:val="00B660EE"/>
    <w:rsid w:val="00B90362"/>
    <w:rsid w:val="00B90A78"/>
    <w:rsid w:val="00B90C0B"/>
    <w:rsid w:val="00B97881"/>
    <w:rsid w:val="00BA0344"/>
    <w:rsid w:val="00BA1E0F"/>
    <w:rsid w:val="00BA4D43"/>
    <w:rsid w:val="00BD1944"/>
    <w:rsid w:val="00BE0B74"/>
    <w:rsid w:val="00BE5160"/>
    <w:rsid w:val="00BE78A5"/>
    <w:rsid w:val="00BF1975"/>
    <w:rsid w:val="00C20180"/>
    <w:rsid w:val="00C508D7"/>
    <w:rsid w:val="00C50D15"/>
    <w:rsid w:val="00C53AB8"/>
    <w:rsid w:val="00C7091F"/>
    <w:rsid w:val="00C70EBE"/>
    <w:rsid w:val="00C73928"/>
    <w:rsid w:val="00C753A5"/>
    <w:rsid w:val="00C7728C"/>
    <w:rsid w:val="00C806CE"/>
    <w:rsid w:val="00C83760"/>
    <w:rsid w:val="00C8562C"/>
    <w:rsid w:val="00C85E11"/>
    <w:rsid w:val="00CA35AE"/>
    <w:rsid w:val="00CA569C"/>
    <w:rsid w:val="00CA7864"/>
    <w:rsid w:val="00CD59A3"/>
    <w:rsid w:val="00CD67E5"/>
    <w:rsid w:val="00CE52FD"/>
    <w:rsid w:val="00CF4790"/>
    <w:rsid w:val="00CF6A8D"/>
    <w:rsid w:val="00D00525"/>
    <w:rsid w:val="00D04295"/>
    <w:rsid w:val="00D049B7"/>
    <w:rsid w:val="00D05974"/>
    <w:rsid w:val="00D11D7A"/>
    <w:rsid w:val="00D1331C"/>
    <w:rsid w:val="00D13C1A"/>
    <w:rsid w:val="00D35C36"/>
    <w:rsid w:val="00D6298E"/>
    <w:rsid w:val="00D65EB7"/>
    <w:rsid w:val="00D676AB"/>
    <w:rsid w:val="00D67AA0"/>
    <w:rsid w:val="00D8506A"/>
    <w:rsid w:val="00D942CF"/>
    <w:rsid w:val="00D954E1"/>
    <w:rsid w:val="00DA3BD9"/>
    <w:rsid w:val="00DB2C8E"/>
    <w:rsid w:val="00DC1A48"/>
    <w:rsid w:val="00DC3FAF"/>
    <w:rsid w:val="00DC7165"/>
    <w:rsid w:val="00DD5DBD"/>
    <w:rsid w:val="00DE2E4E"/>
    <w:rsid w:val="00DE58F9"/>
    <w:rsid w:val="00DE6E92"/>
    <w:rsid w:val="00E0436B"/>
    <w:rsid w:val="00E06A8C"/>
    <w:rsid w:val="00E2090A"/>
    <w:rsid w:val="00E2473D"/>
    <w:rsid w:val="00E30336"/>
    <w:rsid w:val="00E324AA"/>
    <w:rsid w:val="00E3586D"/>
    <w:rsid w:val="00E377A3"/>
    <w:rsid w:val="00E42DF0"/>
    <w:rsid w:val="00E43BB6"/>
    <w:rsid w:val="00E50E84"/>
    <w:rsid w:val="00E518C0"/>
    <w:rsid w:val="00E55723"/>
    <w:rsid w:val="00E560DE"/>
    <w:rsid w:val="00E57412"/>
    <w:rsid w:val="00E574C7"/>
    <w:rsid w:val="00E62A78"/>
    <w:rsid w:val="00E66AAA"/>
    <w:rsid w:val="00E713FC"/>
    <w:rsid w:val="00E722AA"/>
    <w:rsid w:val="00E75709"/>
    <w:rsid w:val="00E779DC"/>
    <w:rsid w:val="00E86088"/>
    <w:rsid w:val="00E8669E"/>
    <w:rsid w:val="00EA1E84"/>
    <w:rsid w:val="00EB2C02"/>
    <w:rsid w:val="00EB7936"/>
    <w:rsid w:val="00ED58D9"/>
    <w:rsid w:val="00EE24DC"/>
    <w:rsid w:val="00EF191E"/>
    <w:rsid w:val="00F02599"/>
    <w:rsid w:val="00F06F9D"/>
    <w:rsid w:val="00F1518A"/>
    <w:rsid w:val="00F15D41"/>
    <w:rsid w:val="00F23719"/>
    <w:rsid w:val="00F27D13"/>
    <w:rsid w:val="00F31A3E"/>
    <w:rsid w:val="00F578FB"/>
    <w:rsid w:val="00F64F04"/>
    <w:rsid w:val="00F65AEC"/>
    <w:rsid w:val="00F716CD"/>
    <w:rsid w:val="00F76DA3"/>
    <w:rsid w:val="00F77474"/>
    <w:rsid w:val="00F84A11"/>
    <w:rsid w:val="00F95A53"/>
    <w:rsid w:val="00FA27F9"/>
    <w:rsid w:val="00FB2A3F"/>
    <w:rsid w:val="00FB651D"/>
    <w:rsid w:val="00FC1B70"/>
    <w:rsid w:val="00FC27B2"/>
    <w:rsid w:val="00FC53DF"/>
    <w:rsid w:val="00FC56C7"/>
    <w:rsid w:val="00FC6401"/>
    <w:rsid w:val="00FE0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76E"/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18776E"/>
    <w:pPr>
      <w:spacing w:before="60" w:after="60"/>
      <w:ind w:left="72" w:right="72"/>
      <w:jc w:val="center"/>
      <w:outlineLvl w:val="0"/>
    </w:pPr>
    <w:rPr>
      <w:b/>
      <w:color w:val="FFFFFF"/>
    </w:rPr>
  </w:style>
  <w:style w:type="paragraph" w:styleId="2">
    <w:name w:val="heading 2"/>
    <w:basedOn w:val="a"/>
    <w:next w:val="a"/>
    <w:qFormat/>
    <w:rsid w:val="0018776E"/>
    <w:pPr>
      <w:spacing w:before="240" w:after="60"/>
      <w:outlineLvl w:val="1"/>
    </w:pPr>
    <w:rPr>
      <w:b/>
      <w:i/>
      <w:sz w:val="24"/>
    </w:rPr>
  </w:style>
  <w:style w:type="paragraph" w:styleId="3">
    <w:name w:val="heading 3"/>
    <w:basedOn w:val="a"/>
    <w:next w:val="a0"/>
    <w:qFormat/>
    <w:rsid w:val="0018776E"/>
    <w:pPr>
      <w:spacing w:before="240" w:after="60"/>
      <w:outlineLvl w:val="2"/>
    </w:pPr>
    <w:rPr>
      <w:rFonts w:ascii="Times New Roman" w:hAnsi="Times New Roman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18776E"/>
    <w:pPr>
      <w:ind w:left="720"/>
    </w:pPr>
  </w:style>
  <w:style w:type="paragraph" w:customStyle="1" w:styleId="AddressPhone">
    <w:name w:val="Address/Phone"/>
    <w:basedOn w:val="a"/>
    <w:rsid w:val="0018776E"/>
    <w:pPr>
      <w:ind w:left="245"/>
    </w:pPr>
  </w:style>
  <w:style w:type="paragraph" w:styleId="a4">
    <w:name w:val="Title"/>
    <w:basedOn w:val="a"/>
    <w:qFormat/>
    <w:rsid w:val="0018776E"/>
    <w:pPr>
      <w:ind w:right="40"/>
      <w:jc w:val="right"/>
    </w:pPr>
    <w:rPr>
      <w:sz w:val="60"/>
    </w:rPr>
  </w:style>
  <w:style w:type="paragraph" w:customStyle="1" w:styleId="TableText">
    <w:name w:val="TableText"/>
    <w:basedOn w:val="TableData"/>
    <w:rsid w:val="0018776E"/>
    <w:pPr>
      <w:tabs>
        <w:tab w:val="clear" w:pos="864"/>
      </w:tabs>
    </w:pPr>
  </w:style>
  <w:style w:type="paragraph" w:customStyle="1" w:styleId="TableData">
    <w:name w:val="TableData"/>
    <w:basedOn w:val="a"/>
    <w:rsid w:val="0018776E"/>
    <w:pPr>
      <w:tabs>
        <w:tab w:val="decimal" w:pos="864"/>
      </w:tabs>
      <w:spacing w:before="120" w:after="120" w:line="120" w:lineRule="atLeast"/>
      <w:ind w:left="72" w:right="72"/>
    </w:pPr>
  </w:style>
  <w:style w:type="paragraph" w:customStyle="1" w:styleId="CompanyName">
    <w:name w:val="Company Name"/>
    <w:basedOn w:val="a"/>
    <w:next w:val="Slogan"/>
    <w:rsid w:val="0018776E"/>
    <w:pPr>
      <w:spacing w:line="240" w:lineRule="atLeast"/>
      <w:ind w:left="245"/>
    </w:pPr>
    <w:rPr>
      <w:b/>
      <w:sz w:val="36"/>
    </w:rPr>
  </w:style>
  <w:style w:type="paragraph" w:customStyle="1" w:styleId="Slogan">
    <w:name w:val="Slogan"/>
    <w:basedOn w:val="AddressPhone"/>
    <w:next w:val="AddressPhone"/>
    <w:rsid w:val="0018776E"/>
    <w:rPr>
      <w:b/>
      <w:i/>
    </w:rPr>
  </w:style>
  <w:style w:type="paragraph" w:customStyle="1" w:styleId="ColumnHead">
    <w:name w:val="ColumnHead"/>
    <w:basedOn w:val="a"/>
    <w:rsid w:val="0018776E"/>
    <w:pPr>
      <w:jc w:val="center"/>
    </w:pPr>
    <w:rPr>
      <w:b/>
      <w:caps/>
    </w:rPr>
  </w:style>
  <w:style w:type="paragraph" w:customStyle="1" w:styleId="DatesNotes">
    <w:name w:val="Dates/Notes"/>
    <w:basedOn w:val="a"/>
    <w:rsid w:val="0018776E"/>
    <w:rPr>
      <w:b/>
    </w:rPr>
  </w:style>
  <w:style w:type="paragraph" w:customStyle="1" w:styleId="Legalese">
    <w:name w:val="Legalese"/>
    <w:basedOn w:val="a"/>
    <w:rsid w:val="0018776E"/>
    <w:rPr>
      <w:sz w:val="16"/>
    </w:rPr>
  </w:style>
  <w:style w:type="paragraph" w:styleId="a5">
    <w:name w:val="footer"/>
    <w:basedOn w:val="a"/>
    <w:rsid w:val="0018776E"/>
    <w:pPr>
      <w:tabs>
        <w:tab w:val="center" w:pos="4320"/>
        <w:tab w:val="right" w:pos="8640"/>
      </w:tabs>
    </w:pPr>
    <w:rPr>
      <w:caps/>
    </w:rPr>
  </w:style>
  <w:style w:type="paragraph" w:styleId="a6">
    <w:name w:val="header"/>
    <w:basedOn w:val="a"/>
    <w:rsid w:val="0018776E"/>
    <w:pPr>
      <w:tabs>
        <w:tab w:val="center" w:pos="4320"/>
        <w:tab w:val="right" w:pos="8640"/>
      </w:tabs>
    </w:pPr>
  </w:style>
  <w:style w:type="paragraph" w:customStyle="1" w:styleId="NonDecimalTableData">
    <w:name w:val="NonDecimalTableData"/>
    <w:basedOn w:val="TableData"/>
    <w:rsid w:val="0018776E"/>
    <w:pPr>
      <w:tabs>
        <w:tab w:val="clear" w:pos="864"/>
        <w:tab w:val="right" w:pos="1008"/>
      </w:tabs>
    </w:pPr>
  </w:style>
  <w:style w:type="paragraph" w:customStyle="1" w:styleId="HTML">
    <w:name w:val="HTML 预先格式化"/>
    <w:basedOn w:val="a"/>
    <w:rsid w:val="00187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黑体" w:eastAsia="黑体" w:hAnsi="Courier New" w:cs="Courier New"/>
      <w:color w:val="000000"/>
    </w:rPr>
  </w:style>
  <w:style w:type="paragraph" w:customStyle="1" w:styleId="Notes">
    <w:name w:val="Notes"/>
    <w:basedOn w:val="DatesNotes"/>
    <w:rsid w:val="0018776E"/>
    <w:rPr>
      <w:b w:val="0"/>
    </w:rPr>
  </w:style>
  <w:style w:type="character" w:styleId="a7">
    <w:name w:val="Hyperlink"/>
    <w:basedOn w:val="a1"/>
    <w:rsid w:val="0018776E"/>
    <w:rPr>
      <w:color w:val="0000FF"/>
      <w:u w:val="single"/>
    </w:rPr>
  </w:style>
  <w:style w:type="paragraph" w:styleId="a8">
    <w:name w:val="Balloon Text"/>
    <w:basedOn w:val="a"/>
    <w:link w:val="Char"/>
    <w:rsid w:val="00B660EE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1"/>
    <w:link w:val="a8"/>
    <w:rsid w:val="00B660EE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dpmi@pioneer-material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VALUPACK\TEMPLATE\WORD\PUR_A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PUR_AUS.DOT</Template>
  <TotalTime>111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</vt:lpstr>
    </vt:vector>
  </TitlesOfParts>
  <Company>Hewlett-Packard</Company>
  <LinksUpToDate>false</LinksUpToDate>
  <CharactersWithSpaces>1040</CharactersWithSpaces>
  <SharedDoc>false</SharedDoc>
  <HLinks>
    <vt:vector size="12" baseType="variant">
      <vt:variant>
        <vt:i4>7667781</vt:i4>
      </vt:variant>
      <vt:variant>
        <vt:i4>3</vt:i4>
      </vt:variant>
      <vt:variant>
        <vt:i4>0</vt:i4>
      </vt:variant>
      <vt:variant>
        <vt:i4>5</vt:i4>
      </vt:variant>
      <vt:variant>
        <vt:lpwstr>mailto:Will.guo@6nmetals.com</vt:lpwstr>
      </vt:variant>
      <vt:variant>
        <vt:lpwstr/>
      </vt:variant>
      <vt:variant>
        <vt:i4>2949124</vt:i4>
      </vt:variant>
      <vt:variant>
        <vt:i4>0</vt:i4>
      </vt:variant>
      <vt:variant>
        <vt:i4>0</vt:i4>
      </vt:variant>
      <vt:variant>
        <vt:i4>5</vt:i4>
      </vt:variant>
      <vt:variant>
        <vt:lpwstr>mailto:Leon.chiu@pioneer-materials.com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</dc:title>
  <dc:creator>Leon Chiu</dc:creator>
  <cp:lastModifiedBy>Administrator</cp:lastModifiedBy>
  <cp:revision>140</cp:revision>
  <cp:lastPrinted>2015-11-22T18:42:00Z</cp:lastPrinted>
  <dcterms:created xsi:type="dcterms:W3CDTF">2016-04-15T03:50:00Z</dcterms:created>
  <dcterms:modified xsi:type="dcterms:W3CDTF">2018-09-15T00:46:00Z</dcterms:modified>
</cp:coreProperties>
</file>