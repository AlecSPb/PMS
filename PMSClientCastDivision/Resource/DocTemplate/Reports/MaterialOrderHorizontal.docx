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D04295">
        <w:trPr>
          <w:trHeight w:hRule="exact" w:val="1978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C806CE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</w:t>
            </w:r>
            <w:r w:rsidRPr="001E243B">
              <w:rPr>
                <w:caps w:val="0"/>
                <w:noProof/>
              </w:rPr>
              <w:t>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proofErr w:type="spellStart"/>
            <w:r>
              <w:rPr>
                <w:sz w:val="32"/>
              </w:rPr>
              <w:t>OrderPO</w:t>
            </w:r>
            <w:proofErr w:type="spellEnd"/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 xml:space="preserve">YR </w:t>
            </w:r>
            <w:proofErr w:type="spellStart"/>
            <w:r>
              <w:rPr>
                <w:rFonts w:ascii="Times New Roman" w:hAnsi="Times New Roman"/>
              </w:rPr>
              <w:t>Hu</w:t>
            </w:r>
            <w:proofErr w:type="spellEnd"/>
            <w:r>
              <w:rPr>
                <w:rFonts w:ascii="Times New Roman" w:hAnsi="Times New Roman"/>
              </w:rPr>
              <w:t xml:space="preserve">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r w:rsidR="009047D7">
              <w:fldChar w:fldCharType="begin"/>
            </w:r>
            <w:r w:rsidR="009047D7">
              <w:instrText>HYPERLINK "mailto:cdpmi@pioneer-materials.com"</w:instrText>
            </w:r>
            <w:r w:rsidR="009047D7">
              <w:fldChar w:fldCharType="separate"/>
            </w:r>
            <w:r w:rsidR="00DC7165" w:rsidRPr="002020DA">
              <w:rPr>
                <w:rStyle w:val="a7"/>
                <w:lang w:val="it-IT"/>
              </w:rPr>
              <w:t>cdpmi@pioneer-materials.com</w:t>
            </w:r>
            <w:r w:rsidR="009047D7">
              <w:fldChar w:fldCharType="end"/>
            </w:r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OrderDate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OrderPO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370"/>
        <w:gridCol w:w="2455"/>
        <w:gridCol w:w="1133"/>
        <w:gridCol w:w="438"/>
        <w:gridCol w:w="695"/>
        <w:gridCol w:w="3973"/>
        <w:gridCol w:w="992"/>
        <w:gridCol w:w="1077"/>
      </w:tblGrid>
      <w:tr w:rsidR="00511EE9" w:rsidTr="006B1498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5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6B1498">
        <w:trPr>
          <w:trHeight w:val="24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5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1E3355">
            <w:pPr>
              <w:pStyle w:val="NonDecimalTableData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A040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498" w:rsidRPr="00E75709" w:rsidRDefault="006B1498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6B1498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EFD" w:rsidRDefault="00971EFD" w:rsidP="00587C30">
      <w:r>
        <w:separator/>
      </w:r>
    </w:p>
  </w:endnote>
  <w:endnote w:type="continuationSeparator" w:id="0">
    <w:p w:rsidR="00971EFD" w:rsidRDefault="00971EFD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EFD" w:rsidRDefault="00971EFD" w:rsidP="00587C30">
      <w:r>
        <w:separator/>
      </w:r>
    </w:p>
  </w:footnote>
  <w:footnote w:type="continuationSeparator" w:id="0">
    <w:p w:rsidR="00971EFD" w:rsidRDefault="00971EFD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4082E"/>
    <w:rsid w:val="0054147B"/>
    <w:rsid w:val="00544F8C"/>
    <w:rsid w:val="00547731"/>
    <w:rsid w:val="00571305"/>
    <w:rsid w:val="005742F2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115</cp:revision>
  <cp:lastPrinted>2015-11-22T18:42:00Z</cp:lastPrinted>
  <dcterms:created xsi:type="dcterms:W3CDTF">2016-04-15T03:50:00Z</dcterms:created>
  <dcterms:modified xsi:type="dcterms:W3CDTF">2017-05-15T18:54:00Z</dcterms:modified>
</cp:coreProperties>
</file>