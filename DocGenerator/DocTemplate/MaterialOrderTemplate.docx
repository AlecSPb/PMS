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626"/>
        <w:gridCol w:w="720"/>
        <w:gridCol w:w="270"/>
        <w:gridCol w:w="141"/>
        <w:gridCol w:w="219"/>
        <w:gridCol w:w="720"/>
        <w:gridCol w:w="90"/>
        <w:gridCol w:w="728"/>
        <w:gridCol w:w="2459"/>
        <w:gridCol w:w="180"/>
        <w:gridCol w:w="836"/>
        <w:gridCol w:w="40"/>
      </w:tblGrid>
      <w:tr w:rsidR="00333B91" w:rsidTr="004D3CDC">
        <w:trPr>
          <w:gridAfter w:val="1"/>
          <w:wAfter w:w="40" w:type="dxa"/>
          <w:trHeight w:hRule="exact" w:val="2160"/>
        </w:trPr>
        <w:tc>
          <w:tcPr>
            <w:tcW w:w="4860" w:type="dxa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1350" w:type="dxa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129DF">
            <w:pPr>
              <w:pStyle w:val="DatesNotes"/>
              <w:rPr>
                <w:rFonts w:hint="eastAsia"/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 w:rsidR="003F0677"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7D4474">
        <w:trPr>
          <w:gridAfter w:val="3"/>
          <w:wAfter w:w="1056" w:type="dxa"/>
          <w:trHeight w:val="270"/>
        </w:trPr>
        <w:tc>
          <w:tcPr>
            <w:tcW w:w="5490" w:type="dxa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810" w:type="dxa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[SupplieReceiver]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9F33AC">
        <w:trPr>
          <w:gridAfter w:val="2"/>
          <w:wAfter w:w="876" w:type="dxa"/>
          <w:trHeight w:hRule="exact" w:val="234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7D4474">
        <w:trPr>
          <w:gridAfter w:val="2"/>
          <w:wAfter w:w="876" w:type="dxa"/>
          <w:trHeight w:hRule="exact" w:val="468"/>
        </w:trPr>
        <w:tc>
          <w:tcPr>
            <w:tcW w:w="4140" w:type="dxa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571305" w:rsidRDefault="00333B91"/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2020DA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990" w:type="dxa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4537" w:type="dxa"/>
            <w:gridSpan w:val="7"/>
          </w:tcPr>
          <w:p w:rsidR="00333B91" w:rsidRPr="002020DA" w:rsidRDefault="00B0669A">
            <w:pPr>
              <w:pStyle w:val="a0"/>
              <w:ind w:left="0"/>
              <w:rPr>
                <w:lang w:val="it-IT"/>
              </w:rPr>
            </w:pPr>
            <w:hyperlink r:id="rId6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7D4474"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7D4474">
        <w:trPr>
          <w:trHeight w:hRule="exact" w:val="384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351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"/>
        <w:gridCol w:w="1080"/>
        <w:gridCol w:w="1170"/>
        <w:gridCol w:w="5220"/>
        <w:gridCol w:w="1260"/>
        <w:gridCol w:w="1276"/>
      </w:tblGrid>
      <w:tr w:rsidR="00333B91" w:rsidTr="00E42DF0">
        <w:trPr>
          <w:trHeight w:hRule="exact" w:val="468"/>
        </w:trPr>
        <w:tc>
          <w:tcPr>
            <w:tcW w:w="5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52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2E365C" w:rsidRPr="0054082E" w:rsidTr="00FA27F9">
        <w:trPr>
          <w:trHeight w:hRule="exact" w:val="76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  <w:r w:rsidRPr="00E42DF0">
              <w:t>1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3F0677" w:rsidP="002E365C">
            <w:pPr>
              <w:pStyle w:val="NonDecimalTableData"/>
              <w:jc w:val="center"/>
            </w:pPr>
            <w:r>
              <w:t>1.6</w:t>
            </w:r>
            <w:r w:rsidR="004050EF">
              <w:t>0</w:t>
            </w:r>
            <w:r w:rsidR="002E365C" w:rsidRPr="00E42DF0">
              <w:t xml:space="preserve"> kgs</w:t>
            </w: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2E365C" w:rsidRPr="00E42DF0" w:rsidRDefault="003F0677" w:rsidP="002E365C">
            <w:pPr>
              <w:pStyle w:val="NonDecimalTableData"/>
              <w:jc w:val="center"/>
            </w:pPr>
            <w:r>
              <w:t>160308-C</w:t>
            </w: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2E365C" w:rsidRPr="00E42DF0" w:rsidRDefault="002E365C" w:rsidP="002E365C">
            <w:r w:rsidRPr="00E42DF0">
              <w:t xml:space="preserve">Processing fee to cast 99.995% purity </w:t>
            </w:r>
            <w:r w:rsidR="004050EF">
              <w:rPr>
                <w:b/>
              </w:rPr>
              <w:t>Ge20At35Se45</w:t>
            </w:r>
            <w:r w:rsidRPr="00E42DF0">
              <w:rPr>
                <w:b/>
              </w:rPr>
              <w:t xml:space="preserve"> atomic%</w:t>
            </w:r>
            <w:r w:rsidR="003F0677">
              <w:t xml:space="preserve"> (PMI to provide 0.32 kgs Ge, 0.580</w:t>
            </w:r>
            <w:r w:rsidR="00A7100C" w:rsidRPr="00E42DF0">
              <w:t xml:space="preserve"> kgs</w:t>
            </w:r>
            <w:r w:rsidR="00DC1A48" w:rsidRPr="00E42DF0">
              <w:t xml:space="preserve"> At, and </w:t>
            </w:r>
            <w:r w:rsidR="007936D1">
              <w:t>0.780</w:t>
            </w:r>
            <w:r w:rsidR="00A7100C" w:rsidRPr="00E42DF0">
              <w:t xml:space="preserve"> kgs Se</w:t>
            </w:r>
            <w:r w:rsidRPr="00E42DF0">
              <w:t>)</w:t>
            </w:r>
            <w:r w:rsidR="003F0677">
              <w:t>; please deliver by 04/19</w:t>
            </w:r>
            <w:r w:rsidR="002035E5">
              <w:t>/2016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2E365C" w:rsidRPr="00E42DF0" w:rsidRDefault="004050EF" w:rsidP="002E365C">
            <w:pPr>
              <w:jc w:val="center"/>
            </w:pPr>
            <w:r>
              <w:t>2,2</w:t>
            </w:r>
            <w:r w:rsidR="00FC27B2" w:rsidRPr="00E42DF0">
              <w:t>00</w:t>
            </w:r>
            <w:r w:rsidR="002E365C" w:rsidRPr="00E42DF0">
              <w:t>RMB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2E365C" w:rsidRPr="00E42DF0" w:rsidRDefault="003F0677" w:rsidP="002E365C">
            <w:pPr>
              <w:jc w:val="center"/>
            </w:pPr>
            <w:r>
              <w:t>3,520</w:t>
            </w:r>
            <w:r w:rsidR="002E365C" w:rsidRPr="00E42DF0">
              <w:t xml:space="preserve"> RMB</w:t>
            </w:r>
          </w:p>
        </w:tc>
      </w:tr>
      <w:tr w:rsidR="00DC1A48" w:rsidRPr="00E55723" w:rsidTr="002035E5">
        <w:trPr>
          <w:trHeight w:hRule="exact" w:val="97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4050EF" w:rsidRDefault="00DC1A48" w:rsidP="00DC1A48">
            <w:pPr>
              <w:pStyle w:val="NonDecimalTableData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DC1A48" w:rsidRPr="00E42DF0" w:rsidRDefault="00DC1A48" w:rsidP="00DC1A48"/>
        </w:tc>
        <w:tc>
          <w:tcPr>
            <w:tcW w:w="126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</w:tr>
      <w:tr w:rsidR="007360ED" w:rsidRPr="00E55723" w:rsidTr="002035E5">
        <w:trPr>
          <w:trHeight w:hRule="exact" w:val="990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7360ED" w:rsidRPr="00E42DF0" w:rsidRDefault="007360ED" w:rsidP="007360ED"/>
        </w:tc>
        <w:tc>
          <w:tcPr>
            <w:tcW w:w="126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</w:tr>
      <w:tr w:rsidR="00844595" w:rsidRPr="003E5653" w:rsidTr="00E42DF0">
        <w:trPr>
          <w:trHeight w:hRule="exact" w:val="909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844595" w:rsidRPr="00E42DF0" w:rsidRDefault="00844595" w:rsidP="00844595"/>
        </w:tc>
        <w:tc>
          <w:tcPr>
            <w:tcW w:w="126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</w:tr>
      <w:tr w:rsidR="005C1770" w:rsidTr="00E42DF0">
        <w:trPr>
          <w:trHeight w:hRule="exact" w:val="981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ind w:left="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Text"/>
              <w:ind w:left="0"/>
              <w:rPr>
                <w:sz w:val="22"/>
                <w:szCs w:val="22"/>
              </w:rPr>
            </w:pPr>
            <w:r w:rsidRPr="00E42DF0">
              <w:rPr>
                <w:sz w:val="22"/>
                <w:szCs w:val="22"/>
              </w:rPr>
              <w:t xml:space="preserve">PMI to provide:  </w:t>
            </w:r>
            <w:r w:rsidR="002035E5">
              <w:rPr>
                <w:sz w:val="22"/>
                <w:szCs w:val="22"/>
              </w:rPr>
              <w:t xml:space="preserve"> </w:t>
            </w:r>
            <w:r w:rsidR="007936D1">
              <w:rPr>
                <w:sz w:val="22"/>
                <w:szCs w:val="22"/>
              </w:rPr>
              <w:t>0.78</w:t>
            </w:r>
            <w:r w:rsidR="003F6415">
              <w:rPr>
                <w:sz w:val="22"/>
                <w:szCs w:val="22"/>
              </w:rPr>
              <w:t xml:space="preserve"> </w:t>
            </w:r>
            <w:r w:rsidR="002035E5">
              <w:rPr>
                <w:sz w:val="22"/>
                <w:szCs w:val="22"/>
              </w:rPr>
              <w:t>kgs Se</w:t>
            </w:r>
            <w:r w:rsidR="007936D1">
              <w:rPr>
                <w:sz w:val="22"/>
                <w:szCs w:val="22"/>
              </w:rPr>
              <w:t>; 0.32 kgs Ge; and 0.58</w:t>
            </w:r>
            <w:r w:rsidRPr="00E42DF0">
              <w:rPr>
                <w:sz w:val="22"/>
                <w:szCs w:val="22"/>
              </w:rPr>
              <w:t xml:space="preserve"> kgs At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</w:tr>
      <w:tr w:rsidR="005C1770" w:rsidTr="00E42DF0">
        <w:trPr>
          <w:trHeight w:hRule="exact" w:val="405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ind w:left="0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sz w:val="18"/>
                <w:szCs w:val="18"/>
                <w:lang w:val="en-AU"/>
              </w:rPr>
              <w:t xml:space="preserve"> RMB</w:t>
            </w: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97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b/>
                <w:sz w:val="18"/>
                <w:szCs w:val="18"/>
                <w:lang w:val="en-AU"/>
              </w:rPr>
              <w:t xml:space="preserve"> RMB</w:t>
            </w:r>
          </w:p>
        </w:tc>
      </w:tr>
    </w:tbl>
    <w:p w:rsidR="00333B91" w:rsidRDefault="00333B91">
      <w:pPr>
        <w:rPr>
          <w:lang w:val="en-AU"/>
        </w:rPr>
      </w:pPr>
    </w:p>
    <w:p w:rsidR="00333B91" w:rsidRDefault="00333B91"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 w:rsidR="00333B91">
        <w:tc>
          <w:tcPr>
            <w:tcW w:w="5760" w:type="dxa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 xml:space="preserve">Leon Chiu    </w:t>
            </w:r>
            <w:r w:rsidR="00B0669A">
              <w:rPr>
                <w:lang w:val="en-AU"/>
              </w:rPr>
              <w:t>[OrderDate</w:t>
            </w:r>
            <w:bookmarkStart w:id="0" w:name="_GoBack"/>
            <w:bookmarkEnd w:id="0"/>
            <w:r w:rsidR="00B0669A">
              <w:rPr>
                <w:lang w:val="en-AU"/>
              </w:rPr>
              <w:t>]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59A4"/>
    <w:rsid w:val="0024661C"/>
    <w:rsid w:val="00260830"/>
    <w:rsid w:val="002638ED"/>
    <w:rsid w:val="0027075E"/>
    <w:rsid w:val="0027459A"/>
    <w:rsid w:val="002A0AFD"/>
    <w:rsid w:val="002A1F77"/>
    <w:rsid w:val="002B08F4"/>
    <w:rsid w:val="002B3831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95F9F"/>
    <w:rsid w:val="003A30F9"/>
    <w:rsid w:val="003B59B0"/>
    <w:rsid w:val="003D3EE6"/>
    <w:rsid w:val="003D6E5D"/>
    <w:rsid w:val="003E5653"/>
    <w:rsid w:val="003F0677"/>
    <w:rsid w:val="003F0D7B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9624C"/>
    <w:rsid w:val="005A5EA8"/>
    <w:rsid w:val="005B3650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EEA"/>
    <w:rsid w:val="00636A95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3BF1"/>
    <w:rsid w:val="007A67AF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67F8"/>
    <w:rsid w:val="00953057"/>
    <w:rsid w:val="0095687D"/>
    <w:rsid w:val="00981D97"/>
    <w:rsid w:val="0098267B"/>
    <w:rsid w:val="009839E5"/>
    <w:rsid w:val="00996204"/>
    <w:rsid w:val="009A471B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E2E4E"/>
    <w:rsid w:val="00DE58F9"/>
    <w:rsid w:val="00E0436B"/>
    <w:rsid w:val="00E2090A"/>
    <w:rsid w:val="00E2473D"/>
    <w:rsid w:val="00E30336"/>
    <w:rsid w:val="00E3586D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39DA7F1"/>
  <w15:docId w15:val="{3C514F02-49EB-4378-8E18-FC44A95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a9"/>
    <w:rsid w:val="00B660EE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pmi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1110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9</cp:revision>
  <cp:lastPrinted>2015-11-22T18:42:00Z</cp:lastPrinted>
  <dcterms:created xsi:type="dcterms:W3CDTF">2016-04-15T03:50:00Z</dcterms:created>
  <dcterms:modified xsi:type="dcterms:W3CDTF">2017-01-10T12:46:00Z</dcterms:modified>
</cp:coreProperties>
</file>